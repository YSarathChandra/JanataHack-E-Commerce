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CC55" w14:textId="77777777" w:rsidR="00C55D85" w:rsidRPr="00536543" w:rsidRDefault="00C55D85" w:rsidP="00DD5F82">
      <w:pPr>
        <w:pStyle w:val="GraphicAnchor"/>
        <w:rPr>
          <w:rFonts w:ascii="Calibri" w:hAnsi="Calibri" w:cs="Calibri"/>
        </w:rPr>
      </w:pPr>
    </w:p>
    <w:tbl>
      <w:tblPr>
        <w:tblStyle w:val="TableGrid"/>
        <w:tblW w:w="5287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54"/>
        <w:gridCol w:w="3026"/>
        <w:gridCol w:w="6661"/>
        <w:gridCol w:w="1388"/>
      </w:tblGrid>
      <w:tr w:rsidR="00DD5F82" w:rsidRPr="00536543" w14:paraId="44756DE9" w14:textId="77777777" w:rsidTr="00D4284C">
        <w:trPr>
          <w:trHeight w:val="1363"/>
        </w:trPr>
        <w:tc>
          <w:tcPr>
            <w:tcW w:w="954" w:type="dxa"/>
            <w:tcBorders>
              <w:bottom w:val="single" w:sz="12" w:space="0" w:color="D8B25C" w:themeColor="accent4"/>
            </w:tcBorders>
          </w:tcPr>
          <w:p w14:paraId="32E2D3EA" w14:textId="77777777" w:rsidR="00DD5F82" w:rsidRPr="00536543" w:rsidRDefault="00DD5F82" w:rsidP="00B20DFA">
            <w:pPr>
              <w:rPr>
                <w:rFonts w:ascii="Calibri" w:hAnsi="Calibri" w:cs="Calibri"/>
              </w:rPr>
            </w:pPr>
          </w:p>
        </w:tc>
        <w:tc>
          <w:tcPr>
            <w:tcW w:w="9687" w:type="dxa"/>
            <w:gridSpan w:val="2"/>
            <w:tcBorders>
              <w:bottom w:val="single" w:sz="12" w:space="0" w:color="FF9900"/>
              <w:right w:val="single" w:sz="12" w:space="0" w:color="FFFFFF" w:themeColor="background1"/>
            </w:tcBorders>
            <w:shd w:val="clear" w:color="auto" w:fill="auto"/>
          </w:tcPr>
          <w:p w14:paraId="42E88C4D" w14:textId="082739CB" w:rsidR="00DD5F82" w:rsidRPr="00536543" w:rsidRDefault="00192B5E" w:rsidP="00536543">
            <w:pPr>
              <w:pStyle w:val="Title"/>
              <w:jc w:val="center"/>
              <w:rPr>
                <w:rFonts w:ascii="Calibri" w:hAnsi="Calibri" w:cs="Calibri"/>
                <w:sz w:val="56"/>
                <w:szCs w:val="20"/>
              </w:rPr>
            </w:pPr>
            <w:r w:rsidRPr="00536543">
              <w:rPr>
                <w:rFonts w:ascii="Calibri" w:hAnsi="Calibri" w:cs="Calibri"/>
                <w:sz w:val="56"/>
                <w:szCs w:val="20"/>
              </w:rPr>
              <w:t>Sarath Chandra Y A R S</w:t>
            </w:r>
          </w:p>
          <w:p w14:paraId="6E5B4D12" w14:textId="27B00D74" w:rsidR="00DD5F82" w:rsidRPr="00536543" w:rsidRDefault="00192B5E" w:rsidP="00536543">
            <w:pPr>
              <w:pStyle w:val="Subtitle"/>
              <w:jc w:val="center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</w:rPr>
              <w:t>Data &amp; Analytics</w:t>
            </w:r>
          </w:p>
        </w:tc>
        <w:tc>
          <w:tcPr>
            <w:tcW w:w="1387" w:type="dxa"/>
            <w:tcBorders>
              <w:left w:val="single" w:sz="12" w:space="0" w:color="FFFFFF" w:themeColor="background1"/>
              <w:bottom w:val="single" w:sz="12" w:space="0" w:color="D8B25C" w:themeColor="accent4"/>
            </w:tcBorders>
          </w:tcPr>
          <w:p w14:paraId="3FA8A958" w14:textId="63E0DA24" w:rsidR="00DD5F82" w:rsidRPr="00536543" w:rsidRDefault="00C43048" w:rsidP="00B20D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56"/>
                <w:szCs w:val="20"/>
              </w:rPr>
              <w:drawing>
                <wp:anchor distT="0" distB="0" distL="114300" distR="114300" simplePos="0" relativeHeight="251652096" behindDoc="1" locked="0" layoutInCell="1" allowOverlap="1" wp14:anchorId="4FC49657" wp14:editId="7366AB7A">
                  <wp:simplePos x="0" y="0"/>
                  <wp:positionH relativeFrom="page">
                    <wp:posOffset>134091</wp:posOffset>
                  </wp:positionH>
                  <wp:positionV relativeFrom="page">
                    <wp:posOffset>645160</wp:posOffset>
                  </wp:positionV>
                  <wp:extent cx="703474" cy="292100"/>
                  <wp:effectExtent l="0" t="0" r="190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684" cy="296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D5F82" w:rsidRPr="00536543" w14:paraId="55CD43EE" w14:textId="77777777" w:rsidTr="00D4284C">
        <w:trPr>
          <w:trHeight w:val="2119"/>
        </w:trPr>
        <w:tc>
          <w:tcPr>
            <w:tcW w:w="3980" w:type="dxa"/>
            <w:gridSpan w:val="2"/>
            <w:tcBorders>
              <w:top w:val="single" w:sz="12" w:space="0" w:color="FF9900"/>
              <w:right w:val="single" w:sz="12" w:space="0" w:color="FF9900"/>
            </w:tcBorders>
            <w:shd w:val="clear" w:color="auto" w:fill="F7EFDE" w:themeFill="accent4" w:themeFillTint="33"/>
          </w:tcPr>
          <w:p w14:paraId="765A6BC3" w14:textId="77777777" w:rsidR="00DD5F82" w:rsidRPr="00536543" w:rsidRDefault="00297802" w:rsidP="002C4FE8">
            <w:pPr>
              <w:pStyle w:val="Heading1"/>
              <w:jc w:val="left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04447469"/>
                <w:placeholder>
                  <w:docPart w:val="2A220783A9984C829859D225FE1627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536543">
                  <w:rPr>
                    <w:rFonts w:ascii="Calibri" w:hAnsi="Calibri" w:cs="Calibri"/>
                    <w:color w:val="FF9900"/>
                  </w:rPr>
                  <w:t>Contact</w:t>
                </w:r>
              </w:sdtContent>
            </w:sdt>
          </w:p>
          <w:p w14:paraId="3E880A62" w14:textId="23255D01" w:rsidR="00DD5F82" w:rsidRPr="00536543" w:rsidRDefault="00FC7706" w:rsidP="002C4FE8">
            <w:pPr>
              <w:pStyle w:val="TextLeft"/>
              <w:jc w:val="lef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</w:rPr>
              <w:t>Hyderabad, Telangana</w:t>
            </w:r>
          </w:p>
          <w:p w14:paraId="040336E9" w14:textId="5499F9B4" w:rsidR="00DD5F82" w:rsidRPr="00536543" w:rsidRDefault="00192B5E" w:rsidP="002C4FE8">
            <w:pPr>
              <w:pStyle w:val="TextLeft"/>
              <w:jc w:val="lef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</w:rPr>
              <w:t>+91 - 9966965821</w:t>
            </w:r>
          </w:p>
          <w:p w14:paraId="0A5E2BF0" w14:textId="2D596705" w:rsidR="00DD5F82" w:rsidRPr="00536543" w:rsidRDefault="00192B5E" w:rsidP="002C4FE8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Sarathchandra.chandu@gmail.com</w:t>
            </w:r>
          </w:p>
          <w:p w14:paraId="03908CEE" w14:textId="77777777" w:rsidR="00DD5F82" w:rsidRPr="00536543" w:rsidRDefault="00DD5F82" w:rsidP="00B20DFA">
            <w:pPr>
              <w:pStyle w:val="TextLeft"/>
              <w:rPr>
                <w:rFonts w:ascii="Calibri" w:hAnsi="Calibri" w:cs="Calibri"/>
              </w:rPr>
            </w:pPr>
          </w:p>
          <w:p w14:paraId="59C85EDE" w14:textId="09D98FD8" w:rsidR="00192B5E" w:rsidRPr="00536543" w:rsidRDefault="00192B5E" w:rsidP="00192B5E">
            <w:pPr>
              <w:jc w:val="righ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Education</w:t>
            </w:r>
          </w:p>
        </w:tc>
        <w:tc>
          <w:tcPr>
            <w:tcW w:w="8049" w:type="dxa"/>
            <w:gridSpan w:val="2"/>
            <w:vMerge w:val="restart"/>
            <w:tcBorders>
              <w:top w:val="single" w:sz="12" w:space="0" w:color="FFFFFF" w:themeColor="background1"/>
              <w:left w:val="single" w:sz="12" w:space="0" w:color="FF9900"/>
            </w:tcBorders>
          </w:tcPr>
          <w:p w14:paraId="76EC4BD4" w14:textId="0E4D3092" w:rsidR="00DD5F82" w:rsidRPr="00536543" w:rsidRDefault="00CC7C65" w:rsidP="0064725B">
            <w:pPr>
              <w:pStyle w:val="Heading2"/>
              <w:ind w:left="0"/>
              <w:rPr>
                <w:rFonts w:ascii="Calibri" w:hAnsi="Calibri" w:cs="Calibri"/>
                <w:color w:val="FF9900"/>
              </w:rPr>
            </w:pPr>
            <w:r w:rsidRPr="00536543">
              <w:rPr>
                <w:rFonts w:ascii="Calibri" w:hAnsi="Calibri" w:cs="Calibri"/>
                <w:color w:val="FF9900"/>
              </w:rPr>
              <w:t>Career Objective</w:t>
            </w:r>
          </w:p>
          <w:p w14:paraId="2EDF8B1B" w14:textId="4373FBD5" w:rsidR="00CC7C65" w:rsidRPr="00536543" w:rsidRDefault="00CC7C65" w:rsidP="00CC7C65">
            <w:pPr>
              <w:pStyle w:val="TextLeft"/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Team player with strong </w:t>
            </w:r>
            <w:r w:rsidR="0064725B" w:rsidRPr="00536543">
              <w:rPr>
                <w:rFonts w:ascii="Calibri" w:hAnsi="Calibri" w:cs="Calibri"/>
                <w:sz w:val="20"/>
                <w:szCs w:val="22"/>
              </w:rPr>
              <w:t>analytical mindset and result oriented problem solver having bachelor’s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degree in Computer Engineering. Seeking to leverage on model development experience</w:t>
            </w:r>
            <w:r w:rsidR="0064725B" w:rsidRPr="00536543">
              <w:rPr>
                <w:rFonts w:ascii="Calibri" w:hAnsi="Calibri" w:cs="Calibri"/>
                <w:sz w:val="20"/>
                <w:szCs w:val="22"/>
              </w:rPr>
              <w:t xml:space="preserve">.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Coming with programming skills and ability to analyze complex data.</w:t>
            </w:r>
          </w:p>
          <w:p w14:paraId="5390ED8C" w14:textId="77777777" w:rsidR="0064725B" w:rsidRPr="00536543" w:rsidRDefault="0064725B" w:rsidP="0064725B">
            <w:pPr>
              <w:rPr>
                <w:rFonts w:ascii="Calibri" w:hAnsi="Calibri" w:cs="Calibri"/>
              </w:rPr>
            </w:pPr>
          </w:p>
          <w:p w14:paraId="03F49134" w14:textId="1FD0A396" w:rsidR="00DD5F82" w:rsidRPr="00536543" w:rsidRDefault="0064725B" w:rsidP="0064725B">
            <w:pPr>
              <w:pStyle w:val="Heading2"/>
              <w:ind w:left="0"/>
              <w:rPr>
                <w:rFonts w:ascii="Calibri" w:hAnsi="Calibri" w:cs="Calibri"/>
                <w:color w:val="FF9900"/>
              </w:rPr>
            </w:pPr>
            <w:r w:rsidRPr="00536543">
              <w:rPr>
                <w:rFonts w:ascii="Calibri" w:hAnsi="Calibri" w:cs="Calibri"/>
                <w:color w:val="FF9900"/>
              </w:rPr>
              <w:t>Work Experience</w:t>
            </w:r>
          </w:p>
          <w:p w14:paraId="3934B8C7" w14:textId="4A69F586" w:rsidR="00DD5F82" w:rsidRPr="00536543" w:rsidRDefault="00F17A9E" w:rsidP="0064725B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2"/>
              </w:rPr>
              <w:t>Data Scientist</w:t>
            </w:r>
          </w:p>
          <w:p w14:paraId="13B66EF6" w14:textId="5CE058BD" w:rsidR="008C4EDD" w:rsidRPr="00536543" w:rsidRDefault="008C4EDD" w:rsidP="008C4EDD">
            <w:pPr>
              <w:pStyle w:val="TextLeft"/>
              <w:jc w:val="both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36543">
              <w:rPr>
                <w:rFonts w:ascii="Calibri" w:hAnsi="Calibri" w:cs="Calibri"/>
                <w:b/>
                <w:bCs/>
                <w:sz w:val="16"/>
                <w:szCs w:val="18"/>
              </w:rPr>
              <w:t>Dun &amp; Bradstreet / Dec’20 – Till Date / Hyderabad</w:t>
            </w:r>
          </w:p>
          <w:p w14:paraId="795DF5D2" w14:textId="7163E042" w:rsidR="00FC7706" w:rsidRDefault="00EC77DF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Design our own score techniques</w:t>
            </w:r>
            <w:r w:rsidR="00611A4C">
              <w:rPr>
                <w:rFonts w:ascii="Calibri" w:hAnsi="Calibri" w:cs="Calibri"/>
                <w:sz w:val="20"/>
                <w:szCs w:val="22"/>
              </w:rPr>
              <w:t xml:space="preserve"> like Covid Impact score, export potential, sentiment score </w:t>
            </w:r>
            <w:proofErr w:type="spellStart"/>
            <w:r w:rsidR="00611A4C">
              <w:rPr>
                <w:rFonts w:ascii="Calibri" w:hAnsi="Calibri" w:cs="Calibri"/>
                <w:sz w:val="20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4A3438">
              <w:rPr>
                <w:rFonts w:ascii="Calibri" w:hAnsi="Calibri" w:cs="Calibri"/>
                <w:sz w:val="20"/>
                <w:szCs w:val="22"/>
              </w:rPr>
              <w:t xml:space="preserve">– Following various steps like Pre-processing </w:t>
            </w:r>
            <w:proofErr w:type="gramStart"/>
            <w:r w:rsidR="004A3438">
              <w:rPr>
                <w:rFonts w:ascii="Calibri" w:hAnsi="Calibri" w:cs="Calibri"/>
                <w:sz w:val="20"/>
                <w:szCs w:val="22"/>
              </w:rPr>
              <w:t xml:space="preserve">( </w:t>
            </w:r>
            <w:r w:rsidR="004A3438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Stemming</w:t>
            </w:r>
            <w:proofErr w:type="gramEnd"/>
            <w:r w:rsidR="004A3438">
              <w:rPr>
                <w:rFonts w:ascii="Calibri" w:hAnsi="Calibri" w:cs="Calibri"/>
                <w:sz w:val="20"/>
                <w:szCs w:val="22"/>
              </w:rPr>
              <w:t>,</w:t>
            </w:r>
            <w:r w:rsidR="00F15647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4A3438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tokenize</w:t>
            </w:r>
            <w:r w:rsidR="002220D9">
              <w:rPr>
                <w:rFonts w:ascii="Calibri" w:hAnsi="Calibri" w:cs="Calibri"/>
                <w:sz w:val="20"/>
                <w:szCs w:val="22"/>
              </w:rPr>
              <w:t>,</w:t>
            </w:r>
            <w:r w:rsidR="00F15647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2220D9">
              <w:rPr>
                <w:rFonts w:ascii="Calibri" w:hAnsi="Calibri" w:cs="Calibri"/>
                <w:sz w:val="20"/>
                <w:szCs w:val="22"/>
              </w:rPr>
              <w:t>stop-</w:t>
            </w:r>
            <w:r w:rsidR="002220D9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words</w:t>
            </w:r>
            <w:r w:rsidR="002220D9">
              <w:rPr>
                <w:rFonts w:ascii="Calibri" w:hAnsi="Calibri" w:cs="Calibri"/>
                <w:sz w:val="20"/>
                <w:szCs w:val="22"/>
              </w:rPr>
              <w:t>,</w:t>
            </w:r>
            <w:r w:rsidR="00F15647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2220D9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Lexicons</w:t>
            </w:r>
            <w:r w:rsidR="001B68B1">
              <w:rPr>
                <w:rFonts w:ascii="Calibri" w:hAnsi="Calibri" w:cs="Calibri"/>
                <w:sz w:val="20"/>
                <w:szCs w:val="22"/>
              </w:rPr>
              <w:t>,</w:t>
            </w:r>
            <w:r w:rsidR="00F15647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1B68B1">
              <w:rPr>
                <w:rFonts w:ascii="Calibri" w:hAnsi="Calibri" w:cs="Calibri"/>
                <w:sz w:val="20"/>
                <w:szCs w:val="22"/>
              </w:rPr>
              <w:t>ratio of positive-negative,</w:t>
            </w:r>
            <w:r w:rsidR="00F15647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1B68B1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polarity</w:t>
            </w:r>
            <w:r w:rsidR="001B68B1">
              <w:rPr>
                <w:rFonts w:ascii="Calibri" w:hAnsi="Calibri" w:cs="Calibri"/>
                <w:sz w:val="20"/>
                <w:szCs w:val="22"/>
              </w:rPr>
              <w:t>,</w:t>
            </w:r>
            <w:r w:rsidR="00F15647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proofErr w:type="spellStart"/>
            <w:r w:rsidR="009A08C4">
              <w:rPr>
                <w:rFonts w:ascii="Calibri" w:hAnsi="Calibri" w:cs="Calibri"/>
                <w:sz w:val="20"/>
                <w:szCs w:val="22"/>
              </w:rPr>
              <w:t>ngram</w:t>
            </w:r>
            <w:proofErr w:type="spellEnd"/>
            <w:r w:rsidR="002220D9">
              <w:rPr>
                <w:rFonts w:ascii="Calibri" w:hAnsi="Calibri" w:cs="Calibri"/>
                <w:sz w:val="20"/>
                <w:szCs w:val="22"/>
              </w:rPr>
              <w:t>)</w:t>
            </w:r>
            <w:r w:rsidR="00611A4C"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503B193E" w14:textId="06C23714" w:rsidR="00611A4C" w:rsidRDefault="00F15647" w:rsidP="00F15647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F15647">
              <w:rPr>
                <w:rFonts w:ascii="Calibri" w:hAnsi="Calibri" w:cs="Calibri"/>
                <w:sz w:val="20"/>
                <w:szCs w:val="22"/>
              </w:rPr>
              <w:t>Building</w:t>
            </w:r>
            <w:r w:rsidR="009A3BDA" w:rsidRPr="00F15647">
              <w:rPr>
                <w:rFonts w:ascii="Calibri" w:hAnsi="Calibri" w:cs="Calibri"/>
                <w:sz w:val="20"/>
                <w:szCs w:val="22"/>
              </w:rPr>
              <w:t xml:space="preserve"> models based on the </w:t>
            </w:r>
            <w:r w:rsidR="009A3BDA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data gaps</w:t>
            </w:r>
            <w:r w:rsidR="009A3BDA" w:rsidRPr="00F15647">
              <w:rPr>
                <w:rFonts w:ascii="Calibri" w:hAnsi="Calibri" w:cs="Calibri"/>
                <w:sz w:val="20"/>
                <w:szCs w:val="22"/>
              </w:rPr>
              <w:t xml:space="preserve"> and to analyze its </w:t>
            </w:r>
            <w:r w:rsidR="009A3BDA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quality</w:t>
            </w:r>
            <w:r w:rsidR="009A3BDA" w:rsidRPr="00F15647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5E63B7" w:rsidRPr="00F15647">
              <w:rPr>
                <w:rFonts w:ascii="Calibri" w:hAnsi="Calibri" w:cs="Calibri"/>
                <w:sz w:val="20"/>
                <w:szCs w:val="22"/>
              </w:rPr>
              <w:t>–</w:t>
            </w:r>
            <w:r w:rsidR="009A3BDA" w:rsidRPr="00F15647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5E63B7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Outlier detection</w:t>
            </w:r>
            <w:r w:rsidR="005E63B7" w:rsidRPr="00F15647">
              <w:rPr>
                <w:rFonts w:ascii="Calibri" w:hAnsi="Calibri" w:cs="Calibri"/>
                <w:sz w:val="20"/>
                <w:szCs w:val="22"/>
              </w:rPr>
              <w:t>,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5E63B7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Imputation</w:t>
            </w:r>
            <w:r w:rsidR="005E63B7" w:rsidRPr="00F15647">
              <w:rPr>
                <w:rFonts w:ascii="Calibri" w:hAnsi="Calibri" w:cs="Calibri"/>
                <w:sz w:val="20"/>
                <w:szCs w:val="22"/>
              </w:rPr>
              <w:t>,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5E63B7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deduplication</w:t>
            </w:r>
            <w:r w:rsidR="005E63B7" w:rsidRPr="00F15647">
              <w:rPr>
                <w:rFonts w:ascii="Calibri" w:hAnsi="Calibri" w:cs="Calibri"/>
                <w:sz w:val="20"/>
                <w:szCs w:val="22"/>
              </w:rPr>
              <w:t>,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3A5CB3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transformation</w:t>
            </w:r>
            <w:r w:rsidR="003A5CB3" w:rsidRPr="00F15647">
              <w:rPr>
                <w:rFonts w:ascii="Calibri" w:hAnsi="Calibri" w:cs="Calibri"/>
                <w:sz w:val="20"/>
                <w:szCs w:val="22"/>
              </w:rPr>
              <w:t>,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="003A5CB3"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EDA</w:t>
            </w:r>
            <w:r w:rsidR="003A5CB3" w:rsidRPr="00F15647">
              <w:rPr>
                <w:rFonts w:ascii="Calibri" w:hAnsi="Calibri" w:cs="Calibri"/>
                <w:sz w:val="20"/>
                <w:szCs w:val="22"/>
              </w:rPr>
              <w:t>,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Modelling</w:t>
            </w:r>
            <w:r w:rsidRPr="00F15647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fit</w:t>
            </w:r>
            <w:r w:rsidR="003A5CB3" w:rsidRPr="00F15647">
              <w:rPr>
                <w:rFonts w:ascii="Calibri" w:hAnsi="Calibri" w:cs="Calibri"/>
                <w:sz w:val="20"/>
                <w:szCs w:val="22"/>
              </w:rPr>
              <w:t>,</w:t>
            </w:r>
            <w:r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C54093">
              <w:rPr>
                <w:rFonts w:ascii="Calibri" w:hAnsi="Calibri" w:cs="Calibri"/>
                <w:b/>
                <w:bCs/>
                <w:sz w:val="20"/>
                <w:szCs w:val="22"/>
              </w:rPr>
              <w:t>test quality and what if analyses.</w:t>
            </w:r>
          </w:p>
          <w:p w14:paraId="63C7AFB0" w14:textId="4A6C5330" w:rsidR="00CC16E8" w:rsidRPr="00CB0C2B" w:rsidRDefault="00267275" w:rsidP="00CB0C2B">
            <w:pPr>
              <w:pStyle w:val="TextLeft"/>
              <w:numPr>
                <w:ilvl w:val="0"/>
                <w:numId w:val="13"/>
              </w:numPr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CB0C2B">
              <w:rPr>
                <w:rFonts w:ascii="Calibri" w:hAnsi="Calibri" w:cs="Calibri"/>
                <w:sz w:val="20"/>
                <w:szCs w:val="22"/>
              </w:rPr>
              <w:t xml:space="preserve">In-depth TAM Analysis, to get the most receptive </w:t>
            </w:r>
            <w:r w:rsidR="00E733BB" w:rsidRPr="00CB0C2B">
              <w:rPr>
                <w:rFonts w:ascii="Calibri" w:hAnsi="Calibri" w:cs="Calibri"/>
                <w:sz w:val="20"/>
                <w:szCs w:val="22"/>
              </w:rPr>
              <w:t xml:space="preserve">attributes for the end customer – </w:t>
            </w:r>
            <w:r w:rsidR="00E733BB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>GTM (</w:t>
            </w:r>
            <w:proofErr w:type="spellStart"/>
            <w:r w:rsidR="00E733BB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>goto</w:t>
            </w:r>
            <w:proofErr w:type="spellEnd"/>
            <w:r w:rsidR="00E733BB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market) strategy,</w:t>
            </w:r>
            <w:r w:rsidR="002C1203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r w:rsidR="001811DE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>Top down,</w:t>
            </w:r>
            <w:r w:rsidR="002C1203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proofErr w:type="gramStart"/>
            <w:r w:rsidR="001811DE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>Bottom up</w:t>
            </w:r>
            <w:proofErr w:type="gramEnd"/>
            <w:r w:rsidR="001811DE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approach</w:t>
            </w:r>
            <w:r w:rsidR="00792526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r w:rsidR="00CB0C2B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>(</w:t>
            </w:r>
            <w:proofErr w:type="spellStart"/>
            <w:r w:rsidR="00792526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>addresibility</w:t>
            </w:r>
            <w:proofErr w:type="spellEnd"/>
            <w:r w:rsidR="00792526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>,</w:t>
            </w:r>
            <w:r w:rsidR="00CB0C2B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r w:rsidR="00792526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>penetration,</w:t>
            </w:r>
            <w:r w:rsidR="00CB0C2B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r w:rsidR="00792526" w:rsidRPr="002C1203">
              <w:rPr>
                <w:rFonts w:ascii="Calibri" w:hAnsi="Calibri" w:cs="Calibri"/>
                <w:b/>
                <w:bCs/>
                <w:sz w:val="20"/>
                <w:szCs w:val="22"/>
              </w:rPr>
              <w:t>Specifics)</w:t>
            </w:r>
          </w:p>
          <w:p w14:paraId="34FDDA77" w14:textId="3230283F" w:rsidR="0064725B" w:rsidRPr="00536543" w:rsidRDefault="0064725B" w:rsidP="0064725B">
            <w:pPr>
              <w:rPr>
                <w:rFonts w:ascii="Calibri" w:hAnsi="Calibri" w:cs="Calibri"/>
              </w:rPr>
            </w:pPr>
          </w:p>
          <w:p w14:paraId="06531EAC" w14:textId="408D1556" w:rsidR="0064725B" w:rsidRPr="00536543" w:rsidRDefault="0064725B" w:rsidP="0064725B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Principal Analytics Specialist</w:t>
            </w:r>
          </w:p>
          <w:p w14:paraId="01BB7E34" w14:textId="42C6A698" w:rsidR="008C4EDD" w:rsidRPr="00536543" w:rsidRDefault="008C4EDD" w:rsidP="008C4EDD">
            <w:pPr>
              <w:pStyle w:val="TextLeft"/>
              <w:jc w:val="both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36543">
              <w:rPr>
                <w:rFonts w:ascii="Calibri" w:hAnsi="Calibri" w:cs="Calibri"/>
                <w:b/>
                <w:bCs/>
                <w:sz w:val="16"/>
                <w:szCs w:val="18"/>
              </w:rPr>
              <w:t>Pegasystems / Jul’17 – Nov’20 / Hyderabad</w:t>
            </w:r>
          </w:p>
          <w:p w14:paraId="624E2BC6" w14:textId="56D35001" w:rsidR="0064725B" w:rsidRPr="00536543" w:rsidRDefault="00FC7706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Implemented various time series forecasting techniques to predict surge in customers hits to lower average wait time by more than 14 minutes.</w:t>
            </w:r>
          </w:p>
          <w:p w14:paraId="61508AD7" w14:textId="4C44FCF4" w:rsidR="00FC7706" w:rsidRPr="00536543" w:rsidRDefault="00FC7706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Deployed a recommendation engine to production to conditionally recommend other menu items based on past order history to increase average order size by 4%.</w:t>
            </w:r>
          </w:p>
          <w:p w14:paraId="5657F5D6" w14:textId="4A3C0A57" w:rsidR="00FC7706" w:rsidRPr="00536543" w:rsidRDefault="00FC7706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Worked with Product and Marketing teams to identify which customer interactions maximized the likelihood or conversations resulting in a rate of increase by 11%.</w:t>
            </w:r>
          </w:p>
          <w:p w14:paraId="6F9D6D0B" w14:textId="288BF732" w:rsidR="00165D0B" w:rsidRPr="00536543" w:rsidRDefault="00165D0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165D0B">
              <w:rPr>
                <w:rFonts w:ascii="Calibri" w:hAnsi="Calibri" w:cs="Calibri"/>
                <w:sz w:val="20"/>
                <w:szCs w:val="22"/>
              </w:rPr>
              <w:t>Streamline reporting processes so more time is spent on impactful analysis than on report creation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. </w:t>
            </w:r>
          </w:p>
          <w:p w14:paraId="4595FBEF" w14:textId="1C96FC4D" w:rsidR="00165D0B" w:rsidRDefault="00165D0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Develop</w:t>
            </w:r>
            <w:r w:rsidR="00025DEE">
              <w:rPr>
                <w:rFonts w:ascii="Calibri" w:hAnsi="Calibri" w:cs="Calibri"/>
                <w:sz w:val="20"/>
                <w:szCs w:val="22"/>
              </w:rPr>
              <w:t>ed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data driven business cases and collaborate</w:t>
            </w:r>
            <w:r w:rsidR="00025DEE">
              <w:rPr>
                <w:rFonts w:ascii="Calibri" w:hAnsi="Calibri" w:cs="Calibri"/>
                <w:sz w:val="20"/>
                <w:szCs w:val="22"/>
              </w:rPr>
              <w:t>d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with leadership to identify revenue optimization and audience growth opportunities</w:t>
            </w:r>
            <w:r w:rsidR="00025DEE"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6759E638" w14:textId="77777777" w:rsidR="00B00AEF" w:rsidRPr="00B00AEF" w:rsidRDefault="00B00AEF" w:rsidP="00B00AEF"/>
          <w:p w14:paraId="20EDCC89" w14:textId="19BE0E33" w:rsidR="0064725B" w:rsidRPr="00536543" w:rsidRDefault="0064725B" w:rsidP="0064725B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IT Analyst</w:t>
            </w:r>
          </w:p>
          <w:p w14:paraId="2B337C04" w14:textId="0EF7D33F" w:rsidR="00536543" w:rsidRPr="00536543" w:rsidRDefault="00536543" w:rsidP="00536543">
            <w:pPr>
              <w:pStyle w:val="TextLeft"/>
              <w:jc w:val="both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36543">
              <w:rPr>
                <w:rFonts w:ascii="Calibri" w:hAnsi="Calibri" w:cs="Calibri"/>
                <w:b/>
                <w:bCs/>
                <w:sz w:val="16"/>
                <w:szCs w:val="18"/>
              </w:rPr>
              <w:t>TCS / Dec’11 – Jun’17 / Hyderabad</w:t>
            </w:r>
          </w:p>
          <w:p w14:paraId="0D8D01CF" w14:textId="2CEFECED" w:rsidR="00122833" w:rsidRDefault="00F963C1" w:rsidP="00F963C1">
            <w:pPr>
              <w:pStyle w:val="TextLeft"/>
              <w:jc w:val="both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        </w:t>
            </w:r>
            <w:r w:rsidR="00122833">
              <w:rPr>
                <w:rFonts w:ascii="Calibri" w:hAnsi="Calibri" w:cs="Calibri"/>
                <w:sz w:val="20"/>
                <w:szCs w:val="22"/>
              </w:rPr>
              <w:t>Genzyme:</w:t>
            </w:r>
          </w:p>
          <w:p w14:paraId="3C96988F" w14:textId="6BF7693C" w:rsidR="0096556B" w:rsidRPr="0096556B" w:rsidRDefault="0096556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96556B">
              <w:rPr>
                <w:rFonts w:ascii="Calibri" w:hAnsi="Calibri" w:cs="Calibri"/>
                <w:sz w:val="20"/>
                <w:szCs w:val="22"/>
              </w:rPr>
              <w:t>Assisted in scientific research on DNA cloning and analyzed the results.</w:t>
            </w:r>
          </w:p>
          <w:p w14:paraId="78678135" w14:textId="77777777" w:rsidR="0096556B" w:rsidRPr="0096556B" w:rsidRDefault="0096556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96556B">
              <w:rPr>
                <w:rFonts w:ascii="Calibri" w:hAnsi="Calibri" w:cs="Calibri"/>
                <w:sz w:val="20"/>
                <w:szCs w:val="22"/>
              </w:rPr>
              <w:t>Collected, studied, and interpreted large datasets; conducted reports; performed accurate, successful data management.</w:t>
            </w:r>
          </w:p>
          <w:p w14:paraId="35D4D799" w14:textId="1A441898" w:rsidR="0096556B" w:rsidRDefault="0096556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96556B">
              <w:rPr>
                <w:rFonts w:ascii="Calibri" w:hAnsi="Calibri" w:cs="Calibri"/>
                <w:sz w:val="20"/>
                <w:szCs w:val="22"/>
              </w:rPr>
              <w:t>Developed and implemented new forecasting models which increased company productivity and efficiency.</w:t>
            </w:r>
          </w:p>
          <w:p w14:paraId="41704CFF" w14:textId="1C58F095" w:rsidR="00E00727" w:rsidRPr="00B9231A" w:rsidRDefault="00122833" w:rsidP="00B9231A">
            <w:pPr>
              <w:pStyle w:val="TextLeft"/>
              <w:ind w:left="360"/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B9231A">
              <w:rPr>
                <w:rFonts w:ascii="Calibri" w:hAnsi="Calibri" w:cs="Calibri"/>
                <w:sz w:val="20"/>
                <w:szCs w:val="22"/>
              </w:rPr>
              <w:t>BT:</w:t>
            </w:r>
          </w:p>
          <w:p w14:paraId="1B124AA4" w14:textId="47A92050" w:rsidR="00122833" w:rsidRPr="00B9231A" w:rsidRDefault="00227C62" w:rsidP="00B9231A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B9231A">
              <w:rPr>
                <w:rFonts w:ascii="Calibri" w:hAnsi="Calibri" w:cs="Calibri"/>
                <w:sz w:val="20"/>
                <w:szCs w:val="22"/>
              </w:rPr>
              <w:t>Improved data mining processes, resulting in 15% decrease in time needed to infer insights from customer data used to develop marketing strategies.</w:t>
            </w:r>
          </w:p>
          <w:p w14:paraId="70E68019" w14:textId="273056A9" w:rsidR="00165D0B" w:rsidRPr="00536543" w:rsidRDefault="00FA1A44" w:rsidP="00E57BA5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E57BA5">
              <w:rPr>
                <w:rFonts w:ascii="Calibri" w:hAnsi="Calibri" w:cs="Calibri"/>
                <w:sz w:val="20"/>
                <w:szCs w:val="22"/>
              </w:rPr>
              <w:t>Utilize web scraping techniques to extract and organize competitor data.</w:t>
            </w:r>
          </w:p>
        </w:tc>
      </w:tr>
      <w:tr w:rsidR="00DD5F82" w:rsidRPr="00536543" w14:paraId="38AE86C8" w14:textId="77777777" w:rsidTr="00D4284C">
        <w:trPr>
          <w:trHeight w:val="8052"/>
        </w:trPr>
        <w:tc>
          <w:tcPr>
            <w:tcW w:w="3980" w:type="dxa"/>
            <w:gridSpan w:val="2"/>
            <w:tcBorders>
              <w:bottom w:val="nil"/>
              <w:right w:val="single" w:sz="12" w:space="0" w:color="FF9900"/>
            </w:tcBorders>
            <w:shd w:val="clear" w:color="auto" w:fill="F7EFDE" w:themeFill="accent4" w:themeFillTint="33"/>
          </w:tcPr>
          <w:p w14:paraId="5CBD636D" w14:textId="77777777" w:rsidR="00CC7C65" w:rsidRPr="00536543" w:rsidRDefault="00192B5E" w:rsidP="00DD5F82">
            <w:pPr>
              <w:pStyle w:val="Text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CBA (Certified Business Analytics)</w:t>
            </w:r>
          </w:p>
          <w:p w14:paraId="3EB3DD40" w14:textId="22A8D10C" w:rsidR="00DD5F82" w:rsidRPr="00536543" w:rsidRDefault="00CC7C65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7100AB">
              <w:rPr>
                <w:rFonts w:ascii="Calibri" w:hAnsi="Calibri" w:cs="Calibri"/>
                <w:b/>
                <w:bCs/>
                <w:sz w:val="20"/>
                <w:szCs w:val="22"/>
              </w:rPr>
              <w:t>I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ndian </w:t>
            </w:r>
            <w:r w:rsidRPr="007100AB">
              <w:rPr>
                <w:rFonts w:ascii="Calibri" w:hAnsi="Calibri" w:cs="Calibri"/>
                <w:b/>
                <w:bCs/>
                <w:sz w:val="20"/>
                <w:szCs w:val="22"/>
              </w:rPr>
              <w:t>S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chool of </w:t>
            </w:r>
            <w:r w:rsidRPr="007100AB">
              <w:rPr>
                <w:rFonts w:ascii="Calibri" w:hAnsi="Calibri" w:cs="Calibri"/>
                <w:b/>
                <w:bCs/>
                <w:sz w:val="20"/>
                <w:szCs w:val="22"/>
              </w:rPr>
              <w:t>B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usiness, Hyderabad</w:t>
            </w:r>
          </w:p>
          <w:p w14:paraId="322B316B" w14:textId="41686B43" w:rsidR="00192B5E" w:rsidRPr="00536543" w:rsidRDefault="00192B5E" w:rsidP="00192B5E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(2015-16)</w:t>
            </w:r>
          </w:p>
          <w:p w14:paraId="5DE7C221" w14:textId="77777777" w:rsidR="00CC7C65" w:rsidRPr="00536543" w:rsidRDefault="00CC7C65" w:rsidP="00CC7C65">
            <w:pPr>
              <w:rPr>
                <w:rFonts w:ascii="Calibri" w:hAnsi="Calibri" w:cs="Calibri"/>
              </w:rPr>
            </w:pPr>
          </w:p>
          <w:p w14:paraId="295DF786" w14:textId="77777777" w:rsidR="00CC7C65" w:rsidRPr="00536543" w:rsidRDefault="00192B5E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proofErr w:type="spellStart"/>
            <w:proofErr w:type="gramStart"/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B.Tech</w:t>
            </w:r>
            <w:proofErr w:type="spellEnd"/>
            <w:proofErr w:type="gramEnd"/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– Computer Science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,</w:t>
            </w:r>
          </w:p>
          <w:p w14:paraId="780046E4" w14:textId="661A7540" w:rsidR="00DD5F82" w:rsidRPr="00536543" w:rsidRDefault="00192B5E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GMRIT</w:t>
            </w:r>
            <w:r w:rsidR="00CC7C65" w:rsidRPr="00536543">
              <w:rPr>
                <w:rFonts w:ascii="Calibri" w:hAnsi="Calibri" w:cs="Calibri"/>
                <w:sz w:val="20"/>
                <w:szCs w:val="22"/>
              </w:rPr>
              <w:t xml:space="preserve">, </w:t>
            </w:r>
            <w:proofErr w:type="spellStart"/>
            <w:r w:rsidR="00CC7C65" w:rsidRPr="00536543">
              <w:rPr>
                <w:rFonts w:ascii="Calibri" w:hAnsi="Calibri" w:cs="Calibri"/>
                <w:sz w:val="20"/>
                <w:szCs w:val="22"/>
              </w:rPr>
              <w:t>Rajam</w:t>
            </w:r>
            <w:proofErr w:type="spellEnd"/>
            <w:r w:rsidR="00A2342D">
              <w:rPr>
                <w:rFonts w:ascii="Calibri" w:hAnsi="Calibri" w:cs="Calibri"/>
                <w:sz w:val="20"/>
                <w:szCs w:val="22"/>
              </w:rPr>
              <w:t xml:space="preserve">,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(2007-11)</w:t>
            </w:r>
          </w:p>
          <w:p w14:paraId="1E4FDE12" w14:textId="77777777" w:rsidR="00192B5E" w:rsidRPr="00536543" w:rsidRDefault="00192B5E" w:rsidP="00192B5E">
            <w:pPr>
              <w:rPr>
                <w:rFonts w:ascii="Calibri" w:hAnsi="Calibri" w:cs="Calibri"/>
              </w:rPr>
            </w:pPr>
          </w:p>
          <w:p w14:paraId="04766A7F" w14:textId="390D0F2F" w:rsidR="00192B5E" w:rsidRPr="00536543" w:rsidRDefault="00192B5E" w:rsidP="00A845E0">
            <w:pPr>
              <w:jc w:val="center"/>
              <w:rPr>
                <w:rFonts w:ascii="Calibri" w:hAnsi="Calibri" w:cs="Calibri"/>
                <w:b/>
                <w:color w:val="FF9900"/>
                <w:sz w:val="28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Technology / Platform</w:t>
            </w:r>
          </w:p>
          <w:p w14:paraId="1924EB46" w14:textId="195A1F4A" w:rsidR="00192B5E" w:rsidRPr="00B00AEF" w:rsidRDefault="0040684D" w:rsidP="00A845E0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B00AEF">
              <w:rPr>
                <w:rFonts w:ascii="Calibri" w:hAnsi="Calibri" w:cs="Calibri"/>
                <w:b/>
                <w:bCs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399F20F" wp14:editId="44CD6A7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35560</wp:posOffset>
                      </wp:positionV>
                      <wp:extent cx="673100" cy="79375"/>
                      <wp:effectExtent l="19050" t="38100" r="31750" b="3492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100" cy="79375"/>
                                <a:chOff x="0" y="0"/>
                                <a:chExt cx="673100" cy="79375"/>
                              </a:xfrm>
                            </wpg:grpSpPr>
                            <wps:wsp>
                              <wps:cNvPr id="2" name="Star: 5 Points 2"/>
                              <wps:cNvSpPr/>
                              <wps:spPr>
                                <a:xfrm>
                                  <a:off x="0" y="6350"/>
                                  <a:ext cx="69850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ar: 5 Points 3"/>
                              <wps:cNvSpPr/>
                              <wps:spPr>
                                <a:xfrm>
                                  <a:off x="152400" y="6350"/>
                                  <a:ext cx="69850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ar: 5 Points 4"/>
                              <wps:cNvSpPr/>
                              <wps:spPr>
                                <a:xfrm>
                                  <a:off x="2984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ar: 5 Points 5"/>
                              <wps:cNvSpPr/>
                              <wps:spPr>
                                <a:xfrm>
                                  <a:off x="444500" y="635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ar: 5 Points 6"/>
                              <wps:cNvSpPr/>
                              <wps:spPr>
                                <a:xfrm>
                                  <a:off x="596900" y="635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7E7350" id="Group 7" o:spid="_x0000_s1026" style="position:absolute;margin-left:1.8pt;margin-top:2.8pt;width:53pt;height:6.25pt;z-index:251658240;mso-position-horizontal:right;mso-position-horizontal-relative:margin" coordsize="6731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">
                      <v:shape id="Star: 5 Points 2" o:spid="_x0000_s1027" style="position:absolute;top:63;width:698;height:699;visibility:visible;mso-wrap-style:square;v-text-anchor:middle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" path="m,26680r26680,l34925,r8245,26680l69850,26680,48265,43169r8245,26681l34925,53360,13340,69850,21585,43169,,26680xe" fillcolor="#303848 [3204]" strokecolor="#181b23 [1604]" strokeweight="1pt">
                        <v:stroke joinstyle="miter"/>
                        <v:path arrowok="t" o:connecttype="custom" o:connectlocs="0,26680;26680,26680;34925,0;43170,26680;69850,26680;48265,43169;56510,69850;34925,53360;13340,69850;21585,43169;0,26680" o:connectangles="0,0,0,0,0,0,0,0,0,0,0"/>
                      </v:shape>
                      <v:shape id="Star: 5 Points 3" o:spid="_x0000_s1028" style="position:absolute;left:1524;top:63;width:698;height:699;visibility:visible;mso-wrap-style:square;v-text-anchor:middle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" path="m,26680r26680,l34925,r8245,26680l69850,26680,48265,43169r8245,26681l34925,53360,13340,69850,21585,43169,,26680xe" fillcolor="#303848 [3204]" strokecolor="#181b23 [1604]" strokeweight="1pt">
                        <v:stroke joinstyle="miter"/>
                        <v:path arrowok="t" o:connecttype="custom" o:connectlocs="0,26680;26680,26680;34925,0;43170,26680;69850,26680;48265,43169;56510,69850;34925,53360;13340,69850;21585,43169;0,26680" o:connectangles="0,0,0,0,0,0,0,0,0,0,0"/>
                      </v:shape>
                      <v:shape id="Star: 5 Points 4" o:spid="_x0000_s1029" style="position:absolute;left:2984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5" o:spid="_x0000_s1030" style="position:absolute;left:4445;top:63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" path="m,27893r29106,l38100,r8994,27893l76200,27893,52653,45132r8994,27893l38100,55786,14553,73025,23547,45132,,27893xe" fillcolor="#303848 [3204]" strokecolor="#181b23 [1604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  <v:shape id="Star: 5 Points 6" o:spid="_x0000_s1031" style="position:absolute;left:5969;top:63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" path="m,27893r29106,l38100,r8994,27893l76200,27893,52653,45132r8994,27893l38100,55786,14553,73025,23547,45132,,27893xe" fillcolor="white [3201]" strokecolor="#968c8c [3209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  <w10:wrap anchorx="margin"/>
                    </v:group>
                  </w:pict>
                </mc:Fallback>
              </mc:AlternateContent>
            </w:r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SQL (</w:t>
            </w:r>
            <w:r w:rsidR="004256A4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7</w:t>
            </w:r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proofErr w:type="spellStart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yrs</w:t>
            </w:r>
            <w:proofErr w:type="spellEnd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)</w:t>
            </w:r>
          </w:p>
          <w:p w14:paraId="2F610314" w14:textId="284E8F19" w:rsidR="00192B5E" w:rsidRPr="00B00AEF" w:rsidRDefault="00551860" w:rsidP="00A845E0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B00AEF">
              <w:rPr>
                <w:rFonts w:ascii="Calibri" w:hAnsi="Calibri" w:cs="Calibri"/>
                <w:b/>
                <w:bCs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EB406D7" wp14:editId="17796C76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14605</wp:posOffset>
                      </wp:positionV>
                      <wp:extent cx="654050" cy="82550"/>
                      <wp:effectExtent l="19050" t="38100" r="31750" b="5080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050" cy="82550"/>
                                <a:chOff x="0" y="0"/>
                                <a:chExt cx="654050" cy="82550"/>
                              </a:xfrm>
                            </wpg:grpSpPr>
                            <wps:wsp>
                              <wps:cNvPr id="8" name="Star: 5 Points 8"/>
                              <wps:cNvSpPr/>
                              <wps:spPr>
                                <a:xfrm>
                                  <a:off x="0" y="0"/>
                                  <a:ext cx="73152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ar: 5 Points 9"/>
                              <wps:cNvSpPr/>
                              <wps:spPr>
                                <a:xfrm>
                                  <a:off x="13970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ar: 5 Points 10"/>
                              <wps:cNvSpPr/>
                              <wps:spPr>
                                <a:xfrm>
                                  <a:off x="292100" y="6350"/>
                                  <a:ext cx="73152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ar: 5 Points 11"/>
                              <wps:cNvSpPr/>
                              <wps:spPr>
                                <a:xfrm>
                                  <a:off x="431800" y="635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ar: 5 Points 12"/>
                              <wps:cNvSpPr/>
                              <wps:spPr>
                                <a:xfrm>
                                  <a:off x="584200" y="6350"/>
                                  <a:ext cx="69850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8DB51A" id="Group 13" o:spid="_x0000_s1026" style="position:absolute;margin-left:128.8pt;margin-top:1.15pt;width:51.5pt;height:6.5pt;z-index:251664384" coordsize="6540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">
                      <v:shape id="Star: 5 Points 8" o:spid="_x0000_s1027" style="position:absolute;width:731;height:762;visibility:visible;mso-wrap-style:square;v-text-anchor:middle" coordsize="7315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" path="m,29106r27942,l36576,r8634,29106l73152,29106,50547,47094r8634,29106l36576,58211,13971,76200,22605,47094,,29106xe" fillcolor="#303848 [3204]" strokecolor="#181b23 [1604]" strokeweight="1pt">
                        <v:stroke joinstyle="miter"/>
                        <v:path arrowok="t" o:connecttype="custom" o:connectlocs="0,29106;27942,29106;36576,0;45210,29106;73152,29106;50547,47094;59181,76200;36576,58211;13971,76200;22605,47094;0,29106" o:connectangles="0,0,0,0,0,0,0,0,0,0,0"/>
                      </v:shape>
                      <v:shape id="Star: 5 Points 9" o:spid="_x0000_s1028" style="position:absolute;left:1397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10" o:spid="_x0000_s1029" style="position:absolute;left:2921;top:63;width:731;height:699;visibility:visible;mso-wrap-style:square;v-text-anchor:middle" coordsize="73152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" path="m,26680r27942,l36576,r8634,26680l73152,26680,50547,43169r8634,26681l36576,53360,13971,69850,22605,43169,,26680xe" fillcolor="#303848 [3204]" strokecolor="#181b23 [1604]" strokeweight="1pt">
                        <v:stroke joinstyle="miter"/>
                        <v:path arrowok="t" o:connecttype="custom" o:connectlocs="0,26680;27942,26680;36576,0;45210,26680;73152,26680;50547,43169;59181,69850;36576,53360;13971,69850;22605,43169;0,26680" o:connectangles="0,0,0,0,0,0,0,0,0,0,0"/>
                      </v:shape>
                      <v:shape id="Star: 5 Points 11" o:spid="_x0000_s1030" style="position:absolute;left:4318;top:63;width:731;height:732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12" o:spid="_x0000_s1031" style="position:absolute;left:5842;top:63;width:698;height:762;visibility:visible;mso-wrap-style:square;v-text-anchor:middle" coordsize="69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" path="m,29106r26680,l34925,r8245,29106l69850,29106,48265,47094r8245,29106l34925,58211,13340,76200,21585,47094,,29106xe" fillcolor="#303848 [3204]" strokecolor="#181b23 [1604]" strokeweight="1pt">
                        <v:stroke joinstyle="miter"/>
                        <v:path arrowok="t" o:connecttype="custom" o:connectlocs="0,29106;26680,29106;34925,0;43170,29106;69850,29106;48265,47094;56510,76200;34925,58211;13340,76200;21585,47094;0,29106" o:connectangles="0,0,0,0,0,0,0,0,0,0,0"/>
                      </v:shape>
                    </v:group>
                  </w:pict>
                </mc:Fallback>
              </mc:AlternateContent>
            </w:r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Tableau (7.2 </w:t>
            </w:r>
            <w:proofErr w:type="spellStart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yrs</w:t>
            </w:r>
            <w:proofErr w:type="spellEnd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)</w:t>
            </w:r>
          </w:p>
          <w:p w14:paraId="336A8440" w14:textId="4E3B251C" w:rsidR="00192B5E" w:rsidRPr="00B00AEF" w:rsidRDefault="005947F9" w:rsidP="00A845E0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B00AEF">
              <w:rPr>
                <w:rFonts w:ascii="Calibri" w:hAnsi="Calibri" w:cs="Calibri"/>
                <w:b/>
                <w:bCs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D7B0996" wp14:editId="2842A490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13335</wp:posOffset>
                      </wp:positionV>
                      <wp:extent cx="647700" cy="82550"/>
                      <wp:effectExtent l="19050" t="38100" r="38100" b="5080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82550"/>
                                <a:chOff x="0" y="0"/>
                                <a:chExt cx="647700" cy="82550"/>
                              </a:xfrm>
                            </wpg:grpSpPr>
                            <wps:wsp>
                              <wps:cNvPr id="14" name="Star: 5 Points 14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ar: 5 Points 15"/>
                              <wps:cNvSpPr/>
                              <wps:spPr>
                                <a:xfrm>
                                  <a:off x="146050" y="0"/>
                                  <a:ext cx="76200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ar: 5 Points 16"/>
                              <wps:cNvSpPr/>
                              <wps:spPr>
                                <a:xfrm>
                                  <a:off x="298450" y="6350"/>
                                  <a:ext cx="69850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ar: 5 Points 17"/>
                              <wps:cNvSpPr/>
                              <wps:spPr>
                                <a:xfrm>
                                  <a:off x="431800" y="6350"/>
                                  <a:ext cx="73152" cy="76200"/>
                                </a:xfrm>
                                <a:prstGeom prst="star5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5400000" scaled="1"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ar: 5 Points 18"/>
                              <wps:cNvSpPr/>
                              <wps:spPr>
                                <a:xfrm>
                                  <a:off x="571500" y="635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6C82D3" id="Group 19" o:spid="_x0000_s1026" style="position:absolute;margin-left:128.8pt;margin-top:1.05pt;width:51pt;height:6.5pt;z-index:251670528" coordsize="6477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">
                      <v:shape id="Star: 5 Points 14" o:spid="_x0000_s1027" style="position:absolute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15" o:spid="_x0000_s1028" style="position:absolute;left:1460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" path="m,29106r29106,l38100,r8994,29106l76200,29106,52653,47094r8994,29106l38100,58211,14553,76200,23547,47094,,29106xe" fillcolor="#303848 [3204]" strokecolor="#181b23 [1604]" strokeweight="1pt">
                        <v:stroke joinstyle="miter"/>
                        <v:path arrowok="t" o:connecttype="custom" o:connectlocs="0,29106;29106,29106;38100,0;47094,29106;76200,29106;52653,47094;61647,76200;38100,58211;14553,76200;23547,47094;0,29106" o:connectangles="0,0,0,0,0,0,0,0,0,0,0"/>
                      </v:shape>
                      <v:shape id="Star: 5 Points 16" o:spid="_x0000_s1029" style="position:absolute;left:2984;top:63;width:699;height:732;visibility:visible;mso-wrap-style:square;v-text-anchor:middle" coordsize="6985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" path="m,27942r26680,l34925,r8245,27942l69850,27942,48265,45210r8245,27942l34925,55883,13340,73152,21585,45210,,27942xe" fillcolor="#303848 [3204]" strokecolor="#181b23 [1604]" strokeweight="1pt">
                        <v:stroke joinstyle="miter"/>
                        <v:path arrowok="t" o:connecttype="custom" o:connectlocs="0,27942;26680,27942;34925,0;43170,27942;69850,27942;48265,45210;56510,73152;34925,55883;13340,73152;21585,45210;0,27942" o:connectangles="0,0,0,0,0,0,0,0,0,0,0"/>
                      </v:shape>
                      <v:shape id="Star: 5 Points 17" o:spid="_x0000_s1030" style="position:absolute;left:4318;top:63;width:731;height:762;visibility:visible;mso-wrap-style:square;v-text-anchor:middle" coordsize="7315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" path="m,29106r27942,l36576,r8634,29106l73152,29106,50547,47094r8634,29106l36576,58211,13971,76200,22605,47094,,29106xe" fillcolor="gray [1629]" strokecolor="#181b23 [1604]" strokeweight="1pt">
                        <v:fill color2="white [3212]" focus="100%" type="gradient"/>
                        <v:stroke joinstyle="miter"/>
                        <v:path arrowok="t" o:connecttype="custom" o:connectlocs="0,29106;27942,29106;36576,0;45210,29106;73152,29106;50547,47094;59181,76200;36576,58211;13971,76200;22605,47094;0,29106" o:connectangles="0,0,0,0,0,0,0,0,0,0,0"/>
                      </v:shape>
                      <v:shape id="Star: 5 Points 18" o:spid="_x0000_s1031" style="position:absolute;left:5715;top:63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" path="m,27893r29106,l38100,r8994,27893l76200,27893,52653,45132r8994,27893l38100,55786,14553,73025,23547,45132,,27893xe" fillcolor="white [3201]" strokecolor="#968c8c [3209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</v:group>
                  </w:pict>
                </mc:Fallback>
              </mc:AlternateContent>
            </w:r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Power BI (</w:t>
            </w:r>
            <w:r w:rsidR="004256A4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4</w:t>
            </w:r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proofErr w:type="spellStart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yrs</w:t>
            </w:r>
            <w:proofErr w:type="spellEnd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)</w:t>
            </w:r>
          </w:p>
          <w:p w14:paraId="38681575" w14:textId="59F84B9E" w:rsidR="00192B5E" w:rsidRPr="00B00AEF" w:rsidRDefault="00994CDB" w:rsidP="00A845E0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B00AEF">
              <w:rPr>
                <w:rFonts w:ascii="Calibri" w:hAnsi="Calibri" w:cs="Calibri"/>
                <w:b/>
                <w:bCs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8650F72" wp14:editId="1FAFFCE9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30480</wp:posOffset>
                      </wp:positionV>
                      <wp:extent cx="651002" cy="73152"/>
                      <wp:effectExtent l="19050" t="38100" r="34925" b="4127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002" cy="73152"/>
                                <a:chOff x="0" y="0"/>
                                <a:chExt cx="651002" cy="73152"/>
                              </a:xfrm>
                            </wpg:grpSpPr>
                            <wps:wsp>
                              <wps:cNvPr id="20" name="Star: 5 Points 20"/>
                              <wps:cNvSpPr/>
                              <wps:spPr>
                                <a:xfrm>
                                  <a:off x="0" y="0"/>
                                  <a:ext cx="69850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ar: 5 Points 21"/>
                              <wps:cNvSpPr/>
                              <wps:spPr>
                                <a:xfrm>
                                  <a:off x="146050" y="0"/>
                                  <a:ext cx="73152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ar: 5 Points 22"/>
                              <wps:cNvSpPr/>
                              <wps:spPr>
                                <a:xfrm>
                                  <a:off x="2984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ar: 5 Points 23"/>
                              <wps:cNvSpPr/>
                              <wps:spPr>
                                <a:xfrm>
                                  <a:off x="4381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ar: 5 Points 24"/>
                              <wps:cNvSpPr/>
                              <wps:spPr>
                                <a:xfrm>
                                  <a:off x="5778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70DEC5" id="Group 31" o:spid="_x0000_s1026" style="position:absolute;margin-left:128.3pt;margin-top:2.4pt;width:51.25pt;height:5.75pt;z-index:251676672" coordsize="6510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">
                      <v:shape id="Star: 5 Points 20" o:spid="_x0000_s1027" style="position:absolute;width:698;height:698;visibility:visible;mso-wrap-style:square;v-text-anchor:middle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" path="m,26680r26680,l34925,r8245,26680l69850,26680,48265,43169r8245,26681l34925,53360,13340,69850,21585,43169,,26680xe" fillcolor="#303848 [3204]" strokecolor="#181b23 [1604]" strokeweight="1pt">
                        <v:stroke joinstyle="miter"/>
                        <v:path arrowok="t" o:connecttype="custom" o:connectlocs="0,26680;26680,26680;34925,0;43170,26680;69850,26680;48265,43169;56510,69850;34925,53360;13340,69850;21585,43169;0,26680" o:connectangles="0,0,0,0,0,0,0,0,0,0,0"/>
                      </v:shape>
                      <v:shape id="Star: 5 Points 21" o:spid="_x0000_s1028" style="position:absolute;left:1460;width:732;height:698;visibility:visible;mso-wrap-style:square;v-text-anchor:middle" coordsize="73152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" path="m,26680r27942,l36576,r8634,26680l73152,26680,50547,43169r8634,26681l36576,53360,13971,69850,22605,43169,,26680xe" fillcolor="#303848 [3204]" strokecolor="#181b23 [1604]" strokeweight="1pt">
                        <v:stroke joinstyle="miter"/>
                        <v:path arrowok="t" o:connecttype="custom" o:connectlocs="0,26680;27942,26680;36576,0;45210,26680;73152,26680;50547,43169;59181,69850;36576,53360;13971,69850;22605,43169;0,26680" o:connectangles="0,0,0,0,0,0,0,0,0,0,0"/>
                      </v:shape>
                      <v:shape id="Star: 5 Points 22" o:spid="_x0000_s1029" style="position:absolute;left:2984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23" o:spid="_x0000_s1030" style="position:absolute;left:4381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" path="m,27942r27942,l36576,r8634,27942l73152,27942,50547,45210r8634,27942l36576,55883,13971,73152,22605,45210,,27942xe" fillcolor="white [3201]" strokecolor="#968c8c [3209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24" o:spid="_x0000_s1031" style="position:absolute;left:5778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" path="m,27942r27942,l36576,r8634,27942l73152,27942,50547,45210r8634,27942l36576,55883,13971,73152,22605,45210,,27942xe" fillcolor="white [3201]" strokecolor="#968c8c [3209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</v:group>
                  </w:pict>
                </mc:Fallback>
              </mc:AlternateContent>
            </w:r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Google Analytics (</w:t>
            </w:r>
            <w:r w:rsidR="00314B95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3</w:t>
            </w:r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.5 </w:t>
            </w:r>
            <w:proofErr w:type="spellStart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yrs</w:t>
            </w:r>
            <w:proofErr w:type="spellEnd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)</w:t>
            </w:r>
          </w:p>
          <w:p w14:paraId="68450731" w14:textId="7C3ABF28" w:rsidR="00192B5E" w:rsidRPr="00B00AEF" w:rsidRDefault="00994CDB" w:rsidP="00A845E0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B00AEF">
              <w:rPr>
                <w:rFonts w:ascii="Calibri" w:hAnsi="Calibri" w:cs="Calibri"/>
                <w:b/>
                <w:bCs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3344E88" wp14:editId="3D862CE5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17145</wp:posOffset>
                      </wp:positionV>
                      <wp:extent cx="660400" cy="76200"/>
                      <wp:effectExtent l="19050" t="38100" r="44450" b="3810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400" cy="76200"/>
                                <a:chOff x="0" y="0"/>
                                <a:chExt cx="660400" cy="76200"/>
                              </a:xfrm>
                            </wpg:grpSpPr>
                            <wps:wsp>
                              <wps:cNvPr id="25" name="Star: 5 Points 25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ar: 5 Points 26"/>
                              <wps:cNvSpPr/>
                              <wps:spPr>
                                <a:xfrm>
                                  <a:off x="146050" y="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ar: 5 Points 27"/>
                              <wps:cNvSpPr/>
                              <wps:spPr>
                                <a:xfrm>
                                  <a:off x="292100" y="0"/>
                                  <a:ext cx="76200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ar: 5 Points 28"/>
                              <wps:cNvSpPr/>
                              <wps:spPr>
                                <a:xfrm>
                                  <a:off x="438150" y="0"/>
                                  <a:ext cx="73025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ar: 5 Points 29"/>
                              <wps:cNvSpPr/>
                              <wps:spPr>
                                <a:xfrm>
                                  <a:off x="590550" y="0"/>
                                  <a:ext cx="6985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9E2038" id="Group 30" o:spid="_x0000_s1026" style="position:absolute;margin-left:127.8pt;margin-top:1.35pt;width:52pt;height:6pt;z-index:251682816" coordsize="6604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">
                      <v:shape id="Star: 5 Points 25" o:spid="_x0000_s1027" style="position:absolute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26" o:spid="_x0000_s1028" style="position:absolute;left:1460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" path="m,27893r29106,l38100,r8994,27893l76200,27893,52653,45132r8994,27893l38100,55786,14553,73025,23547,45132,,27893xe" fillcolor="#303848 [3204]" strokecolor="#181b23 [1604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  <v:shape id="Star: 5 Points 27" o:spid="_x0000_s1029" style="position:absolute;left:2921;width:762;height:731;visibility:visible;mso-wrap-style:square;v-text-anchor:middle" coordsize="7620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" path="m,27942r29106,l38100,r8994,27942l76200,27942,52653,45210r8994,27942l38100,55883,14553,73152,23547,45210,,27942xe" fillcolor="#303848 [3204]" strokecolor="#181b23 [1604]" strokeweight="1pt">
                        <v:stroke joinstyle="miter"/>
                        <v:path arrowok="t" o:connecttype="custom" o:connectlocs="0,27942;29106,27942;38100,0;47094,27942;76200,27942;52653,45210;61647,73152;38100,55883;14553,73152;23547,45210;0,27942" o:connectangles="0,0,0,0,0,0,0,0,0,0,0"/>
                      </v:shape>
                      <v:shape id="Star: 5 Points 28" o:spid="_x0000_s1030" style="position:absolute;left:4381;width:730;height:762;visibility:visible;mso-wrap-style:square;v-text-anchor:middle" coordsize="730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" path="m,29106r27893,l36513,r8619,29106l73025,29106,50459,47094r8619,29106l36513,58211,13947,76200,22566,47094,,29106xe" fillcolor="#303848 [3204]" strokecolor="#181b23 [1604]" strokeweight="1pt">
                        <v:stroke joinstyle="miter"/>
                        <v:path arrowok="t" o:connecttype="custom" o:connectlocs="0,29106;27893,29106;36513,0;45132,29106;73025,29106;50459,47094;59078,76200;36513,58211;13947,76200;22566,47094;0,29106" o:connectangles="0,0,0,0,0,0,0,0,0,0,0"/>
                      </v:shape>
                      <v:shape id="Star: 5 Points 29" o:spid="_x0000_s1031" style="position:absolute;left:5905;width:699;height:730;visibility:visible;mso-wrap-style:square;v-text-anchor:middle" coordsize="6985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" path="m,27893r26680,l34925,r8245,27893l69850,27893,48265,45132r8245,27893l34925,55786,13340,73025,21585,45132,,27893xe" fillcolor="white [3201]" strokecolor="#968c8c [3209]" strokeweight="1pt">
                        <v:stroke joinstyle="miter"/>
                        <v:path arrowok="t" o:connecttype="custom" o:connectlocs="0,27893;26680,27893;34925,0;43170,27893;69850,27893;48265,45132;56510,73025;34925,55786;13340,73025;21585,45132;0,27893" o:connectangles="0,0,0,0,0,0,0,0,0,0,0"/>
                      </v:shape>
                    </v:group>
                  </w:pict>
                </mc:Fallback>
              </mc:AlternateContent>
            </w:r>
            <w:r w:rsidR="00B3383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R (6 </w:t>
            </w:r>
            <w:proofErr w:type="spellStart"/>
            <w:r w:rsidR="00B3383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yrs</w:t>
            </w:r>
            <w:proofErr w:type="spellEnd"/>
            <w:r w:rsidR="00B3383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)</w:t>
            </w:r>
          </w:p>
          <w:p w14:paraId="70756486" w14:textId="78EF11B9" w:rsidR="00192B5E" w:rsidRPr="00B00AEF" w:rsidRDefault="00A51145" w:rsidP="00A845E0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B00AEF">
              <w:rPr>
                <w:rFonts w:ascii="Calibri" w:hAnsi="Calibri" w:cs="Calibri"/>
                <w:b/>
                <w:bCs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687DB06" wp14:editId="5059633E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7620</wp:posOffset>
                      </wp:positionV>
                      <wp:extent cx="654050" cy="76200"/>
                      <wp:effectExtent l="19050" t="38100" r="31750" b="3810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050" cy="76200"/>
                                <a:chOff x="0" y="0"/>
                                <a:chExt cx="654050" cy="76200"/>
                              </a:xfrm>
                            </wpg:grpSpPr>
                            <wps:wsp>
                              <wps:cNvPr id="32" name="Star: 5 Points 32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077107" w14:textId="15049CA7" w:rsidR="00595BB5" w:rsidRDefault="00595BB5" w:rsidP="00595BB5">
                                    <w:pPr>
                                      <w:jc w:val="center"/>
                                    </w:pPr>
                                    <w:r w:rsidRPr="00595BB5">
                                      <w:t>0.08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ar: 5 Points 33"/>
                              <wps:cNvSpPr/>
                              <wps:spPr>
                                <a:xfrm>
                                  <a:off x="146050" y="0"/>
                                  <a:ext cx="73025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ar: 5 Points 34"/>
                              <wps:cNvSpPr/>
                              <wps:spPr>
                                <a:xfrm>
                                  <a:off x="285750" y="0"/>
                                  <a:ext cx="76200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ar: 5 Points 35"/>
                              <wps:cNvSpPr/>
                              <wps:spPr>
                                <a:xfrm>
                                  <a:off x="431800" y="0"/>
                                  <a:ext cx="73025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ar: 5 Points 36"/>
                              <wps:cNvSpPr/>
                              <wps:spPr>
                                <a:xfrm>
                                  <a:off x="577850" y="0"/>
                                  <a:ext cx="76200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87DB06" id="Group 37" o:spid="_x0000_s1026" style="position:absolute;margin-left:128.3pt;margin-top:.6pt;width:51.5pt;height:6pt;z-index:251688960" coordsize="6540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">
                      <v:shape id="Star: 5 Points 32" o:spid="_x0000_s1027" style="position:absolute;width:731;height:731;visibility:visible;mso-wrap-style:square;v-text-anchor:middle" coordsize="73152,73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" adj="-11796480,,5400" path="m,27942r27942,l36576,r8634,27942l73152,27942,50547,45210r8634,27942l36576,55883,13971,73152,22605,45210,,27942xe" fillcolor="#303848 [3204]" strokecolor="#181b23 [1604]" strokeweight="1pt">
                        <v:stroke joinstyle="miter"/>
                        <v:formulas/>
                        <v:path arrowok="t" o:connecttype="custom" o:connectlocs="0,27942;27942,27942;36576,0;45210,27942;73152,27942;50547,45210;59181,73152;36576,55883;13971,73152;22605,45210;0,27942" o:connectangles="0,0,0,0,0,0,0,0,0,0,0" textboxrect="0,0,73152,73152"/>
                        <v:textbox>
                          <w:txbxContent>
                            <w:p w14:paraId="0F077107" w14:textId="15049CA7" w:rsidR="00595BB5" w:rsidRDefault="00595BB5" w:rsidP="00595BB5">
                              <w:pPr>
                                <w:jc w:val="center"/>
                              </w:pPr>
                              <w:r w:rsidRPr="00595BB5">
                                <w:t>0.08</w:t>
                              </w:r>
                            </w:p>
                          </w:txbxContent>
                        </v:textbox>
                      </v:shape>
                      <v:shape id="Star: 5 Points 33" o:spid="_x0000_s1028" style="position:absolute;left:1460;width:730;height:730;visibility:visible;mso-wrap-style:square;v-text-anchor:middle" coordsize="7302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" path="m,27893r27893,l36513,r8619,27893l73025,27893,50459,45132r8619,27893l36513,55786,13947,73025,22566,45132,,27893xe" fillcolor="#303848 [3204]" strokecolor="#181b23 [1604]" strokeweight="1pt">
                        <v:stroke joinstyle="miter"/>
                        <v:path arrowok="t" o:connecttype="custom" o:connectlocs="0,27893;27893,27893;36513,0;45132,27893;73025,27893;50459,45132;59078,73025;36513,55786;13947,73025;22566,45132;0,27893" o:connectangles="0,0,0,0,0,0,0,0,0,0,0"/>
                      </v:shape>
                      <v:shape id="Star: 5 Points 34" o:spid="_x0000_s1029" style="position:absolute;left:2857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" path="m,29106r29106,l38100,r8994,29106l76200,29106,52653,47094r8994,29106l38100,58211,14553,76200,23547,47094,,29106xe" fillcolor="#303848 [3204]" strokecolor="#181b23 [1604]" strokeweight="1pt">
                        <v:stroke joinstyle="miter"/>
                        <v:path arrowok="t" o:connecttype="custom" o:connectlocs="0,29106;29106,29106;38100,0;47094,29106;76200,29106;52653,47094;61647,76200;38100,58211;14553,76200;23547,47094;0,29106" o:connectangles="0,0,0,0,0,0,0,0,0,0,0"/>
                      </v:shape>
                      <v:shape id="Star: 5 Points 35" o:spid="_x0000_s1030" style="position:absolute;left:4318;width:730;height:731;visibility:visible;mso-wrap-style:square;v-text-anchor:middle" coordsize="73025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" path="m,27942r27893,l36513,r8619,27942l73025,27942,50459,45210r8619,27942l36513,55883,13947,73152,22566,45210,,27942xe" fillcolor="#303848 [3204]" strokecolor="#181b23 [1604]" strokeweight="1pt">
                        <v:stroke joinstyle="miter"/>
                        <v:path arrowok="t" o:connecttype="custom" o:connectlocs="0,27942;27893,27942;36513,0;45132,27942;73025,27942;50459,45210;59078,73152;36513,55883;13947,73152;22566,45210;0,27942" o:connectangles="0,0,0,0,0,0,0,0,0,0,0"/>
                      </v:shape>
                      <v:shape id="Star: 5 Points 36" o:spid="_x0000_s1031" style="position:absolute;left:5778;width:762;height:731;visibility:visible;mso-wrap-style:square;v-text-anchor:middle" coordsize="7620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" path="m,27942r29106,l38100,r8994,27942l76200,27942,52653,45210r8994,27942l38100,55883,14553,73152,23547,45210,,27942xe" fillcolor="white [3201]" strokecolor="#968c8c [3209]" strokeweight="1pt">
                        <v:stroke joinstyle="miter"/>
                        <v:path arrowok="t" o:connecttype="custom" o:connectlocs="0,27942;29106,27942;38100,0;47094,27942;76200,27942;52653,45210;61647,73152;38100,55883;14553,73152;23547,45210;0,27942" o:connectangles="0,0,0,0,0,0,0,0,0,0,0"/>
                      </v:shape>
                    </v:group>
                  </w:pict>
                </mc:Fallback>
              </mc:AlternateContent>
            </w:r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Python (4 </w:t>
            </w:r>
            <w:proofErr w:type="spellStart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yrs</w:t>
            </w:r>
            <w:proofErr w:type="spellEnd"/>
            <w:r w:rsidR="00192B5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)</w:t>
            </w:r>
          </w:p>
          <w:p w14:paraId="722B609C" w14:textId="52BEA5BA" w:rsidR="00192B5E" w:rsidRPr="00B00AEF" w:rsidRDefault="00192B5E" w:rsidP="002C4FE8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Time Series Forecasting</w:t>
            </w:r>
            <w:r w:rsidR="00D228AD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,</w:t>
            </w:r>
            <w:r w:rsidR="00F860E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Customer Segmentation</w:t>
            </w:r>
            <w:r w:rsidR="00F860E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, </w:t>
            </w: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Price Optimization</w:t>
            </w:r>
            <w:r w:rsidR="00F860EE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, </w:t>
            </w: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NLP</w:t>
            </w:r>
          </w:p>
          <w:p w14:paraId="54232E7D" w14:textId="39890CA3" w:rsidR="00610D0A" w:rsidRPr="00B00AEF" w:rsidRDefault="00610D0A" w:rsidP="002C4FE8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Data mining, Hypothesis Testing, A/B Tests, Regression</w:t>
            </w:r>
            <w:r w:rsidR="001B2052"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, Ensemble</w:t>
            </w:r>
          </w:p>
          <w:p w14:paraId="46E08B2B" w14:textId="47817463" w:rsidR="00B3383E" w:rsidRDefault="00B3383E" w:rsidP="00811F23">
            <w:pPr>
              <w:rPr>
                <w:rFonts w:ascii="Calibri" w:hAnsi="Calibri" w:cs="Calibri"/>
                <w:b/>
                <w:color w:val="FF9900"/>
                <w:sz w:val="28"/>
              </w:rPr>
            </w:pPr>
          </w:p>
          <w:p w14:paraId="4C5AD6A7" w14:textId="7A99B665" w:rsidR="00811F23" w:rsidRDefault="00811F23" w:rsidP="00811F23">
            <w:pPr>
              <w:rPr>
                <w:rFonts w:ascii="Calibri" w:hAnsi="Calibri" w:cs="Calibri"/>
                <w:b/>
                <w:color w:val="FF9900"/>
                <w:sz w:val="28"/>
              </w:rPr>
            </w:pPr>
            <w:r>
              <w:rPr>
                <w:rFonts w:ascii="Calibri" w:hAnsi="Calibri" w:cs="Calibri"/>
                <w:b/>
                <w:color w:val="FF9900"/>
                <w:sz w:val="28"/>
              </w:rPr>
              <w:t>Models</w:t>
            </w:r>
          </w:p>
          <w:p w14:paraId="75F735CD" w14:textId="7A6A1F43" w:rsidR="00811F23" w:rsidRPr="00B00AEF" w:rsidRDefault="00163FCB" w:rsidP="00163FCB">
            <w:pPr>
              <w:pStyle w:val="Text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Linear, Lasso, Multivariate regression,</w:t>
            </w: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K-means clustering, GMMs, Binary and multiclass classification, Anomaly detection,</w:t>
            </w: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 xml:space="preserve"> </w:t>
            </w:r>
            <w:r w:rsidRPr="00B00AEF">
              <w:rPr>
                <w:rFonts w:ascii="Calibri" w:hAnsi="Calibri" w:cs="Calibri"/>
                <w:b/>
                <w:bCs/>
                <w:sz w:val="20"/>
                <w:szCs w:val="22"/>
              </w:rPr>
              <w:t>Mean-shift clustering, Decision trees, Naïve Bayes classifiers, SVM, K-nearest neighbor, Neural networks</w:t>
            </w:r>
          </w:p>
          <w:p w14:paraId="543E58DB" w14:textId="77777777" w:rsidR="00CC5B97" w:rsidRPr="00CC5B97" w:rsidRDefault="00CC5B97" w:rsidP="00CC5B97"/>
          <w:p w14:paraId="33055252" w14:textId="2DD7B251" w:rsidR="00192B5E" w:rsidRPr="00536543" w:rsidRDefault="00CC7C65" w:rsidP="00CC7C65">
            <w:pPr>
              <w:jc w:val="righ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Skills</w:t>
            </w:r>
          </w:p>
          <w:p w14:paraId="77DA7A1C" w14:textId="5184540A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Problem Solving</w:t>
            </w:r>
            <w:r w:rsidR="003D1BEA">
              <w:rPr>
                <w:rFonts w:ascii="Calibri" w:hAnsi="Calibri" w:cs="Calibri"/>
                <w:sz w:val="20"/>
                <w:szCs w:val="22"/>
              </w:rPr>
              <w:t>,</w:t>
            </w:r>
            <w:r w:rsidR="000B6505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Adaptability</w:t>
            </w:r>
            <w:r w:rsidR="003D1BEA">
              <w:rPr>
                <w:rFonts w:ascii="Calibri" w:hAnsi="Calibri" w:cs="Calibri"/>
                <w:sz w:val="20"/>
                <w:szCs w:val="22"/>
              </w:rPr>
              <w:t>,</w:t>
            </w:r>
            <w:r w:rsidR="000B6505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Collaboration</w:t>
            </w:r>
            <w:r w:rsidR="003D1BEA">
              <w:rPr>
                <w:rFonts w:ascii="Calibri" w:hAnsi="Calibri" w:cs="Calibri"/>
                <w:sz w:val="20"/>
                <w:szCs w:val="22"/>
              </w:rPr>
              <w:t>,</w:t>
            </w:r>
            <w:r w:rsidR="000B6505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Time </w:t>
            </w:r>
            <w:r w:rsidR="003D1BEA">
              <w:rPr>
                <w:rFonts w:ascii="Calibri" w:hAnsi="Calibri" w:cs="Calibri"/>
                <w:sz w:val="20"/>
                <w:szCs w:val="22"/>
              </w:rPr>
              <w:t>M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anagement</w:t>
            </w:r>
            <w:r w:rsidR="003D1BEA">
              <w:rPr>
                <w:rFonts w:ascii="Calibri" w:hAnsi="Calibri" w:cs="Calibri"/>
                <w:sz w:val="20"/>
                <w:szCs w:val="22"/>
              </w:rPr>
              <w:t>,</w:t>
            </w:r>
            <w:r w:rsidR="000B6505">
              <w:rPr>
                <w:rFonts w:ascii="Calibri" w:hAnsi="Calibri" w:cs="Calibri"/>
                <w:sz w:val="20"/>
                <w:szCs w:val="22"/>
              </w:rPr>
              <w:t xml:space="preserve"> </w:t>
            </w:r>
          </w:p>
          <w:p w14:paraId="66FE0FAD" w14:textId="77777777" w:rsidR="00CC7C65" w:rsidRPr="00536543" w:rsidRDefault="00CC7C65" w:rsidP="00CC7C65">
            <w:pPr>
              <w:rPr>
                <w:rFonts w:ascii="Calibri" w:hAnsi="Calibri" w:cs="Calibri"/>
              </w:rPr>
            </w:pPr>
          </w:p>
          <w:p w14:paraId="6D1CE074" w14:textId="5C1500F3" w:rsidR="00CC7C65" w:rsidRPr="00536543" w:rsidRDefault="00CC7C65" w:rsidP="002C4FE8">
            <w:pPr>
              <w:rPr>
                <w:rFonts w:ascii="Calibri" w:hAnsi="Calibri" w:cs="Calibri"/>
                <w:b/>
                <w:color w:val="648276" w:themeColor="accent5"/>
                <w:szCs w:val="22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Certifications</w:t>
            </w:r>
          </w:p>
          <w:p w14:paraId="620785BB" w14:textId="72747C92" w:rsidR="00CC7C65" w:rsidRPr="00536543" w:rsidRDefault="00CC7C65" w:rsidP="002C4FE8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ISTQB</w:t>
            </w:r>
            <w:r w:rsidR="00CC5B97">
              <w:rPr>
                <w:rFonts w:ascii="Calibri" w:hAnsi="Calibri" w:cs="Calibri"/>
                <w:sz w:val="20"/>
                <w:szCs w:val="22"/>
              </w:rPr>
              <w:t xml:space="preserve">,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OCJP</w:t>
            </w:r>
            <w:r w:rsidR="00CC5B97">
              <w:rPr>
                <w:rFonts w:ascii="Calibri" w:hAnsi="Calibri" w:cs="Calibri"/>
                <w:sz w:val="20"/>
                <w:szCs w:val="22"/>
              </w:rPr>
              <w:t xml:space="preserve">,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SAS (base)</w:t>
            </w:r>
          </w:p>
          <w:p w14:paraId="3308A5C7" w14:textId="07DBB935" w:rsidR="00CC7C65" w:rsidRPr="00536543" w:rsidRDefault="00CC7C65" w:rsidP="00CC7C65">
            <w:pPr>
              <w:jc w:val="righ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Awards</w:t>
            </w:r>
          </w:p>
          <w:p w14:paraId="57DC87BC" w14:textId="5420EAFD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Employee of the </w:t>
            </w:r>
            <w:r w:rsidR="00FC7706" w:rsidRPr="00536543">
              <w:rPr>
                <w:rFonts w:ascii="Calibri" w:hAnsi="Calibri" w:cs="Calibri"/>
                <w:sz w:val="20"/>
                <w:szCs w:val="22"/>
              </w:rPr>
              <w:t>Qtr.</w:t>
            </w:r>
            <w:r w:rsidR="009C6FDD">
              <w:rPr>
                <w:rFonts w:ascii="Calibri" w:hAnsi="Calibri" w:cs="Calibri"/>
                <w:sz w:val="20"/>
                <w:szCs w:val="22"/>
              </w:rPr>
              <w:t xml:space="preserve">  X8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– TCS (2014)</w:t>
            </w:r>
          </w:p>
          <w:p w14:paraId="605240F3" w14:textId="2FFEFE47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Most </w:t>
            </w:r>
            <w:r w:rsidR="00FC7706" w:rsidRPr="00536543">
              <w:rPr>
                <w:rFonts w:ascii="Calibri" w:hAnsi="Calibri" w:cs="Calibri"/>
                <w:sz w:val="20"/>
                <w:szCs w:val="22"/>
              </w:rPr>
              <w:t>Valuable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proofErr w:type="gramStart"/>
            <w:r w:rsidRPr="00536543">
              <w:rPr>
                <w:rFonts w:ascii="Calibri" w:hAnsi="Calibri" w:cs="Calibri"/>
                <w:sz w:val="20"/>
                <w:szCs w:val="22"/>
              </w:rPr>
              <w:t>Person</w:t>
            </w:r>
            <w:r w:rsidR="009C6FDD">
              <w:rPr>
                <w:rFonts w:ascii="Calibri" w:hAnsi="Calibri" w:cs="Calibri"/>
                <w:sz w:val="20"/>
                <w:szCs w:val="22"/>
              </w:rPr>
              <w:t xml:space="preserve">  X</w:t>
            </w:r>
            <w:proofErr w:type="gramEnd"/>
            <w:r w:rsidR="009C6FDD">
              <w:rPr>
                <w:rFonts w:ascii="Calibri" w:hAnsi="Calibri" w:cs="Calibri"/>
                <w:sz w:val="20"/>
                <w:szCs w:val="22"/>
              </w:rPr>
              <w:t>2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– TCS (2016)</w:t>
            </w:r>
          </w:p>
          <w:p w14:paraId="0FAD2E19" w14:textId="47962AF6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Star </w:t>
            </w:r>
            <w:proofErr w:type="gramStart"/>
            <w:r w:rsidRPr="00536543">
              <w:rPr>
                <w:rFonts w:ascii="Calibri" w:hAnsi="Calibri" w:cs="Calibri"/>
                <w:sz w:val="20"/>
                <w:szCs w:val="22"/>
              </w:rPr>
              <w:t xml:space="preserve">Performer </w:t>
            </w:r>
            <w:r w:rsidR="009C6FDD">
              <w:rPr>
                <w:rFonts w:ascii="Calibri" w:hAnsi="Calibri" w:cs="Calibri"/>
                <w:sz w:val="20"/>
                <w:szCs w:val="22"/>
              </w:rPr>
              <w:t xml:space="preserve"> X</w:t>
            </w:r>
            <w:proofErr w:type="gramEnd"/>
            <w:r w:rsidR="009C6FDD">
              <w:rPr>
                <w:rFonts w:ascii="Calibri" w:hAnsi="Calibri" w:cs="Calibri"/>
                <w:sz w:val="20"/>
                <w:szCs w:val="22"/>
              </w:rPr>
              <w:t>2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– </w:t>
            </w:r>
            <w:proofErr w:type="spellStart"/>
            <w:r w:rsidRPr="00536543">
              <w:rPr>
                <w:rFonts w:ascii="Calibri" w:hAnsi="Calibri" w:cs="Calibri"/>
                <w:sz w:val="20"/>
                <w:szCs w:val="22"/>
              </w:rPr>
              <w:t>Pega</w:t>
            </w:r>
            <w:proofErr w:type="spellEnd"/>
            <w:r w:rsidRPr="00536543">
              <w:rPr>
                <w:rFonts w:ascii="Calibri" w:hAnsi="Calibri" w:cs="Calibri"/>
                <w:sz w:val="20"/>
                <w:szCs w:val="22"/>
              </w:rPr>
              <w:t xml:space="preserve"> (2019)</w:t>
            </w:r>
          </w:p>
          <w:p w14:paraId="22DC3328" w14:textId="3125BC15" w:rsidR="00CC7C65" w:rsidRPr="00536543" w:rsidRDefault="00CC7C65" w:rsidP="00CC7C65">
            <w:pPr>
              <w:rPr>
                <w:rFonts w:ascii="Calibri" w:hAnsi="Calibri" w:cs="Calibri"/>
              </w:rPr>
            </w:pPr>
          </w:p>
        </w:tc>
        <w:tc>
          <w:tcPr>
            <w:tcW w:w="8049" w:type="dxa"/>
            <w:gridSpan w:val="2"/>
            <w:vMerge/>
            <w:tcBorders>
              <w:left w:val="single" w:sz="12" w:space="0" w:color="FF9900"/>
              <w:bottom w:val="nil"/>
            </w:tcBorders>
          </w:tcPr>
          <w:p w14:paraId="74A352DB" w14:textId="77777777" w:rsidR="00DD5F82" w:rsidRPr="00536543" w:rsidRDefault="00DD5F82" w:rsidP="00B20DFA">
            <w:pPr>
              <w:pStyle w:val="TextRight"/>
              <w:rPr>
                <w:rFonts w:ascii="Calibri" w:hAnsi="Calibri" w:cs="Calibri"/>
              </w:rPr>
            </w:pPr>
          </w:p>
        </w:tc>
      </w:tr>
    </w:tbl>
    <w:p w14:paraId="1A757DCD" w14:textId="7D34D3FF" w:rsidR="00DD5F82" w:rsidRPr="00536543" w:rsidRDefault="00DD5F82">
      <w:pPr>
        <w:rPr>
          <w:rFonts w:ascii="Calibri" w:hAnsi="Calibri" w:cs="Calibri"/>
        </w:rPr>
      </w:pPr>
    </w:p>
    <w:sectPr w:rsidR="00DD5F82" w:rsidRPr="00536543" w:rsidSect="00536543">
      <w:pgSz w:w="12240" w:h="15840" w:code="1"/>
      <w:pgMar w:top="0" w:right="432" w:bottom="180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49DD4" w14:textId="77777777" w:rsidR="00297802" w:rsidRDefault="00297802" w:rsidP="00F316AD">
      <w:r>
        <w:separator/>
      </w:r>
    </w:p>
  </w:endnote>
  <w:endnote w:type="continuationSeparator" w:id="0">
    <w:p w14:paraId="34ACEEFE" w14:textId="77777777" w:rsidR="00297802" w:rsidRDefault="0029780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2D350" w14:textId="77777777" w:rsidR="00297802" w:rsidRDefault="00297802" w:rsidP="00F316AD">
      <w:r>
        <w:separator/>
      </w:r>
    </w:p>
  </w:footnote>
  <w:footnote w:type="continuationSeparator" w:id="0">
    <w:p w14:paraId="7A36DFD4" w14:textId="77777777" w:rsidR="00297802" w:rsidRDefault="0029780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150234CC"/>
    <w:multiLevelType w:val="multilevel"/>
    <w:tmpl w:val="61B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0C4582"/>
    <w:multiLevelType w:val="hybridMultilevel"/>
    <w:tmpl w:val="B638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348CE"/>
    <w:multiLevelType w:val="multilevel"/>
    <w:tmpl w:val="7DA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F47A32"/>
    <w:multiLevelType w:val="multilevel"/>
    <w:tmpl w:val="6BE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041A1"/>
    <w:multiLevelType w:val="multilevel"/>
    <w:tmpl w:val="1E6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D3957"/>
    <w:multiLevelType w:val="multilevel"/>
    <w:tmpl w:val="1BEC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957FF6"/>
    <w:multiLevelType w:val="hybridMultilevel"/>
    <w:tmpl w:val="9168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D3376"/>
    <w:multiLevelType w:val="hybridMultilevel"/>
    <w:tmpl w:val="D496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B1AC4"/>
    <w:multiLevelType w:val="multilevel"/>
    <w:tmpl w:val="1DFC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8"/>
  </w:num>
  <w:num w:numId="12">
    <w:abstractNumId w:val="16"/>
  </w:num>
  <w:num w:numId="13">
    <w:abstractNumId w:val="17"/>
  </w:num>
  <w:num w:numId="14">
    <w:abstractNumId w:val="14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B5E"/>
    <w:rsid w:val="00003278"/>
    <w:rsid w:val="00025DEE"/>
    <w:rsid w:val="0008120A"/>
    <w:rsid w:val="000959D4"/>
    <w:rsid w:val="000B6505"/>
    <w:rsid w:val="000E1D44"/>
    <w:rsid w:val="001213BA"/>
    <w:rsid w:val="00122833"/>
    <w:rsid w:val="00136F3E"/>
    <w:rsid w:val="00163FCB"/>
    <w:rsid w:val="00165D0B"/>
    <w:rsid w:val="001811DE"/>
    <w:rsid w:val="00192B5E"/>
    <w:rsid w:val="001B2052"/>
    <w:rsid w:val="001B68B1"/>
    <w:rsid w:val="0020696E"/>
    <w:rsid w:val="002220D9"/>
    <w:rsid w:val="00227C62"/>
    <w:rsid w:val="002356A2"/>
    <w:rsid w:val="00267275"/>
    <w:rsid w:val="00297802"/>
    <w:rsid w:val="002C1203"/>
    <w:rsid w:val="002C4FE8"/>
    <w:rsid w:val="002D12DA"/>
    <w:rsid w:val="003019B2"/>
    <w:rsid w:val="00314B95"/>
    <w:rsid w:val="00333A32"/>
    <w:rsid w:val="0034687F"/>
    <w:rsid w:val="0034688D"/>
    <w:rsid w:val="00347F85"/>
    <w:rsid w:val="00351661"/>
    <w:rsid w:val="003A5CB3"/>
    <w:rsid w:val="003D1BEA"/>
    <w:rsid w:val="003F05EF"/>
    <w:rsid w:val="0040233B"/>
    <w:rsid w:val="0040684D"/>
    <w:rsid w:val="004256A4"/>
    <w:rsid w:val="00431078"/>
    <w:rsid w:val="00450E3C"/>
    <w:rsid w:val="004864B7"/>
    <w:rsid w:val="004A3438"/>
    <w:rsid w:val="004C1890"/>
    <w:rsid w:val="00511A6E"/>
    <w:rsid w:val="00530FF5"/>
    <w:rsid w:val="00536543"/>
    <w:rsid w:val="00551860"/>
    <w:rsid w:val="0057534A"/>
    <w:rsid w:val="005947F9"/>
    <w:rsid w:val="00595BB5"/>
    <w:rsid w:val="005A15DC"/>
    <w:rsid w:val="005D20DF"/>
    <w:rsid w:val="005E63B7"/>
    <w:rsid w:val="00605A5B"/>
    <w:rsid w:val="00610D0A"/>
    <w:rsid w:val="00611A4C"/>
    <w:rsid w:val="006351A1"/>
    <w:rsid w:val="0064725B"/>
    <w:rsid w:val="00695D35"/>
    <w:rsid w:val="006A1B48"/>
    <w:rsid w:val="006B1FC6"/>
    <w:rsid w:val="006C60E6"/>
    <w:rsid w:val="006E70D3"/>
    <w:rsid w:val="006E71C1"/>
    <w:rsid w:val="006F129A"/>
    <w:rsid w:val="006F44CD"/>
    <w:rsid w:val="00702119"/>
    <w:rsid w:val="007100AB"/>
    <w:rsid w:val="0076621B"/>
    <w:rsid w:val="007862C7"/>
    <w:rsid w:val="00792526"/>
    <w:rsid w:val="007A5967"/>
    <w:rsid w:val="007B0F94"/>
    <w:rsid w:val="00811F23"/>
    <w:rsid w:val="008C10A0"/>
    <w:rsid w:val="008C4EDD"/>
    <w:rsid w:val="009150CA"/>
    <w:rsid w:val="00951C4B"/>
    <w:rsid w:val="0096556B"/>
    <w:rsid w:val="00973A55"/>
    <w:rsid w:val="00994CDB"/>
    <w:rsid w:val="009A08C4"/>
    <w:rsid w:val="009A3BDA"/>
    <w:rsid w:val="009C6FDD"/>
    <w:rsid w:val="009E3C0B"/>
    <w:rsid w:val="00A2342D"/>
    <w:rsid w:val="00A51145"/>
    <w:rsid w:val="00A77921"/>
    <w:rsid w:val="00A845E0"/>
    <w:rsid w:val="00B00AEF"/>
    <w:rsid w:val="00B3383E"/>
    <w:rsid w:val="00B575FB"/>
    <w:rsid w:val="00B9231A"/>
    <w:rsid w:val="00BC5B49"/>
    <w:rsid w:val="00C1095A"/>
    <w:rsid w:val="00C15037"/>
    <w:rsid w:val="00C259CD"/>
    <w:rsid w:val="00C41261"/>
    <w:rsid w:val="00C43048"/>
    <w:rsid w:val="00C54093"/>
    <w:rsid w:val="00C55D85"/>
    <w:rsid w:val="00CA2273"/>
    <w:rsid w:val="00CB0C2B"/>
    <w:rsid w:val="00CC16E8"/>
    <w:rsid w:val="00CC5B97"/>
    <w:rsid w:val="00CC7C65"/>
    <w:rsid w:val="00CD50FD"/>
    <w:rsid w:val="00D228AD"/>
    <w:rsid w:val="00D31DE9"/>
    <w:rsid w:val="00D4284C"/>
    <w:rsid w:val="00D47124"/>
    <w:rsid w:val="00DD5D7B"/>
    <w:rsid w:val="00DD5F82"/>
    <w:rsid w:val="00E00727"/>
    <w:rsid w:val="00E57BA5"/>
    <w:rsid w:val="00E66A61"/>
    <w:rsid w:val="00E67CDA"/>
    <w:rsid w:val="00E733BB"/>
    <w:rsid w:val="00EC77DF"/>
    <w:rsid w:val="00F15647"/>
    <w:rsid w:val="00F17A9E"/>
    <w:rsid w:val="00F316AD"/>
    <w:rsid w:val="00F379F7"/>
    <w:rsid w:val="00F4501B"/>
    <w:rsid w:val="00F860EE"/>
    <w:rsid w:val="00F963C1"/>
    <w:rsid w:val="00FA1A44"/>
    <w:rsid w:val="00FC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BD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ListParagraph">
    <w:name w:val="List Paragraph"/>
    <w:basedOn w:val="Normal"/>
    <w:uiPriority w:val="34"/>
    <w:semiHidden/>
    <w:qFormat/>
    <w:rsid w:val="00FC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lapuS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A220783A9984C829859D225FE162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EE685-2200-41F8-AB13-FA7BD85388AB}"/>
      </w:docPartPr>
      <w:docPartBody>
        <w:p w:rsidR="00CA10FE" w:rsidRDefault="00CD49ED">
          <w:pPr>
            <w:pStyle w:val="2A220783A9984C829859D225FE16270A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60"/>
    <w:rsid w:val="00876260"/>
    <w:rsid w:val="00AC7D67"/>
    <w:rsid w:val="00CA10FE"/>
    <w:rsid w:val="00CB27DF"/>
    <w:rsid w:val="00C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2A220783A9984C829859D225FE16270A">
    <w:name w:val="2A220783A9984C829859D225FE162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42711DDB3014EB1C28FEB88D3DFC7" ma:contentTypeVersion="14" ma:contentTypeDescription="Create a new document." ma:contentTypeScope="" ma:versionID="ca04406743e435ee90a06ffb15c84213">
  <xsd:schema xmlns:xsd="http://www.w3.org/2001/XMLSchema" xmlns:xs="http://www.w3.org/2001/XMLSchema" xmlns:p="http://schemas.microsoft.com/office/2006/metadata/properties" xmlns:ns1="http://schemas.microsoft.com/sharepoint/v3" xmlns:ns3="fc095d46-e75b-4753-ac4a-d7a29e7f17d8" xmlns:ns4="95bd72f5-d763-45ff-b24b-0a7afa6f37af" targetNamespace="http://schemas.microsoft.com/office/2006/metadata/properties" ma:root="true" ma:fieldsID="5835b8bf0fa8cb1c8f32e52dd95e5462" ns1:_="" ns3:_="" ns4:_="">
    <xsd:import namespace="http://schemas.microsoft.com/sharepoint/v3"/>
    <xsd:import namespace="fc095d46-e75b-4753-ac4a-d7a29e7f17d8"/>
    <xsd:import namespace="95bd72f5-d763-45ff-b24b-0a7afa6f37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95d46-e75b-4753-ac4a-d7a29e7f1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d72f5-d763-45ff-b24b-0a7afa6f37a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fc095d46-e75b-4753-ac4a-d7a29e7f17d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9D57D4-A56C-4D5F-9F0F-27A48ED5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095d46-e75b-4753-ac4a-d7a29e7f17d8"/>
    <ds:schemaRef ds:uri="95bd72f5-d763-45ff-b24b-0a7afa6f3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fc095d46-e75b-4753-ac4a-d7a29e7f17d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2021-06-19T17:00:00Z</dcterms:created>
  <dcterms:modified xsi:type="dcterms:W3CDTF">2021-09-25T05:29:00Z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0x01010051542711DDB3014EB1C28FEB88D3DFC7</vt:lpwstr>
  </property>
  <property fmtid="{D5CDD505-2E9C-101B-9397-08002B2CF9AE}" pid="3" name="MSIP_Label_d962bc57-6593-4e27-86b6-cf4897e676e4_Enabled">
    <vt:lpwstr>true</vt:lpwstr>
  </property>
  <property fmtid="{D5CDD505-2E9C-101B-9397-08002B2CF9AE}" pid="4" name="MSIP_Label_d962bc57-6593-4e27-86b6-cf4897e676e4_SetDate">
    <vt:lpwstr>2021-06-19T16:46:37Z</vt:lpwstr>
  </property>
  <property fmtid="{D5CDD505-2E9C-101B-9397-08002B2CF9AE}" pid="5" name="MSIP_Label_d962bc57-6593-4e27-86b6-cf4897e676e4_Method">
    <vt:lpwstr>Privileged</vt:lpwstr>
  </property>
  <property fmtid="{D5CDD505-2E9C-101B-9397-08002B2CF9AE}" pid="6" name="MSIP_Label_d962bc57-6593-4e27-86b6-cf4897e676e4_Name">
    <vt:lpwstr>d962bc57-6593-4e27-86b6-cf4897e676e4</vt:lpwstr>
  </property>
  <property fmtid="{D5CDD505-2E9C-101B-9397-08002B2CF9AE}" pid="7" name="MSIP_Label_d962bc57-6593-4e27-86b6-cf4897e676e4_SiteId">
    <vt:lpwstr>19e2b708-bf12-4375-9719-8dec42771b3e</vt:lpwstr>
  </property>
  <property fmtid="{D5CDD505-2E9C-101B-9397-08002B2CF9AE}" pid="8" name="MSIP_Label_d962bc57-6593-4e27-86b6-cf4897e676e4_ActionId">
    <vt:lpwstr>1f0b1833-ee07-4f2a-9537-bb1cbe969520</vt:lpwstr>
  </property>
  <property fmtid="{D5CDD505-2E9C-101B-9397-08002B2CF9AE}" pid="9" name="MSIP_Label_d962bc57-6593-4e27-86b6-cf4897e676e4_ContentBits">
    <vt:lpwstr>0</vt:lpwstr>
  </property>
</Properties>
</file>